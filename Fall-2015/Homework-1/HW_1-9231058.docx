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4" w:rsidRDefault="00C20A8D" w:rsidP="001441F0">
      <w:pPr>
        <w:bidi/>
        <w:spacing w:after="0" w:line="240" w:lineRule="auto"/>
        <w:jc w:val="both"/>
      </w:pPr>
      <w:r w:rsidRPr="00C20A8D">
        <w:rPr>
          <w:rtl/>
          <w:lang w:bidi="fa-IR"/>
        </w:rPr>
        <w:t>۱.</w:t>
      </w:r>
    </w:p>
    <w:p w:rsidR="00133B58" w:rsidRPr="00C20A8D" w:rsidRDefault="001441F0" w:rsidP="00133B58">
      <w:pPr>
        <w:bidi/>
        <w:spacing w:after="0" w:line="240" w:lineRule="auto"/>
        <w:ind w:firstLine="450"/>
        <w:jc w:val="both"/>
        <w:rPr>
          <w:lang w:bidi="fa-IR"/>
        </w:rPr>
      </w:pPr>
      <w:r>
        <w:rPr>
          <w:rFonts w:hint="cs"/>
          <w:rtl/>
          <w:lang w:bidi="fa-IR"/>
        </w:rPr>
        <w:t>ا</w:t>
      </w:r>
      <w:r w:rsidR="00C20A8D" w:rsidRPr="00C20A8D">
        <w:rPr>
          <w:rtl/>
        </w:rPr>
        <w:t>لف)</w:t>
      </w:r>
      <w:r w:rsidR="00D32EEC">
        <w:rPr>
          <w:rFonts w:hint="cs"/>
          <w:rtl/>
        </w:rPr>
        <w:t xml:space="preserve"> </w:t>
      </w:r>
      <w:r w:rsidR="006C675E">
        <w:rPr>
          <w:lang w:bidi="fa-IR"/>
        </w:rPr>
        <w:t>D</w:t>
      </w:r>
      <w:r w:rsidR="00AC1A45">
        <w:rPr>
          <w:lang w:bidi="fa-IR"/>
        </w:rPr>
        <w:t>MA</w:t>
      </w:r>
      <w:r w:rsidR="006C675E">
        <w:rPr>
          <w:rFonts w:hint="cs"/>
          <w:rtl/>
          <w:lang w:bidi="fa-IR"/>
        </w:rPr>
        <w:t xml:space="preserve"> یک </w:t>
      </w:r>
      <w:r w:rsidR="00470DF9">
        <w:rPr>
          <w:rFonts w:hint="cs"/>
          <w:rtl/>
          <w:lang w:bidi="fa-IR"/>
        </w:rPr>
        <w:t xml:space="preserve">ویژگی در سیستم‌های کامپیوتری می‌باشد که اجازه دسترسی مستقیم </w:t>
      </w:r>
      <w:r w:rsidR="00470DF9">
        <w:rPr>
          <w:lang w:bidi="fa-IR"/>
        </w:rPr>
        <w:t>I/O</w:t>
      </w:r>
      <w:r w:rsidR="00470DF9">
        <w:rPr>
          <w:rFonts w:hint="cs"/>
          <w:rtl/>
          <w:lang w:bidi="fa-IR"/>
        </w:rPr>
        <w:t>‌ها به</w:t>
      </w:r>
      <w:r w:rsidR="00985E34">
        <w:rPr>
          <w:rFonts w:hint="cs"/>
          <w:rtl/>
          <w:lang w:bidi="fa-IR"/>
        </w:rPr>
        <w:t xml:space="preserve"> حافظه به </w:t>
      </w:r>
      <w:r w:rsidR="00470DF9">
        <w:rPr>
          <w:rFonts w:hint="cs"/>
          <w:rtl/>
          <w:lang w:bidi="fa-IR"/>
        </w:rPr>
        <w:t xml:space="preserve">صورت مستقل از </w:t>
      </w:r>
      <w:r w:rsidR="00470DF9">
        <w:rPr>
          <w:lang w:bidi="fa-IR"/>
        </w:rPr>
        <w:t>CPU</w:t>
      </w:r>
      <w:r w:rsidR="00133B58">
        <w:rPr>
          <w:rFonts w:hint="cs"/>
          <w:rtl/>
          <w:lang w:bidi="fa-IR"/>
        </w:rPr>
        <w:t xml:space="preserve"> را می‌دهد. </w:t>
      </w:r>
      <w:r w:rsidR="00133B58">
        <w:rPr>
          <w:lang w:bidi="fa-IR"/>
        </w:rPr>
        <w:t>DMA</w:t>
      </w:r>
      <w:r w:rsidR="00133B58">
        <w:rPr>
          <w:rFonts w:hint="cs"/>
          <w:rtl/>
          <w:lang w:bidi="fa-IR"/>
        </w:rPr>
        <w:t xml:space="preserve"> می‌تواند در یکی از </w:t>
      </w:r>
      <w:r w:rsidR="00133B58">
        <w:rPr>
          <w:lang w:bidi="fa-IR"/>
        </w:rPr>
        <w:t>mode</w:t>
      </w:r>
      <w:r w:rsidR="00133B58">
        <w:rPr>
          <w:rFonts w:hint="cs"/>
          <w:rtl/>
          <w:lang w:bidi="fa-IR"/>
        </w:rPr>
        <w:t xml:space="preserve">های </w:t>
      </w:r>
      <w:r w:rsidR="00133B58">
        <w:rPr>
          <w:lang w:bidi="fa-IR"/>
        </w:rPr>
        <w:t>burst</w:t>
      </w:r>
      <w:r w:rsidR="00133B58">
        <w:rPr>
          <w:rFonts w:hint="cs"/>
          <w:rtl/>
          <w:lang w:bidi="fa-IR"/>
        </w:rPr>
        <w:t xml:space="preserve">، </w:t>
      </w:r>
      <w:r w:rsidR="00133B58">
        <w:rPr>
          <w:lang w:bidi="fa-IR"/>
        </w:rPr>
        <w:t>cycle stealing</w:t>
      </w:r>
      <w:r w:rsidR="00133B58">
        <w:rPr>
          <w:rFonts w:hint="cs"/>
          <w:rtl/>
          <w:lang w:bidi="fa-IR"/>
        </w:rPr>
        <w:t xml:space="preserve"> یا </w:t>
      </w:r>
      <w:r w:rsidR="00133B58">
        <w:rPr>
          <w:lang w:bidi="fa-IR"/>
        </w:rPr>
        <w:t>transparent</w:t>
      </w:r>
      <w:r w:rsidR="00133B58">
        <w:rPr>
          <w:rFonts w:hint="cs"/>
          <w:rtl/>
          <w:lang w:bidi="fa-IR"/>
        </w:rPr>
        <w:t xml:space="preserve"> فعالیت کند.</w:t>
      </w:r>
    </w:p>
    <w:p w:rsidR="00C20A8D" w:rsidRPr="00C20A8D" w:rsidRDefault="00C20A8D" w:rsidP="00985E34">
      <w:pPr>
        <w:bidi/>
        <w:spacing w:after="0" w:line="240" w:lineRule="auto"/>
        <w:ind w:firstLine="450"/>
        <w:jc w:val="both"/>
      </w:pPr>
      <w:r w:rsidRPr="00C20A8D">
        <w:rPr>
          <w:rtl/>
        </w:rPr>
        <w:t xml:space="preserve">ب) </w:t>
      </w:r>
      <w:r w:rsidR="004A2678" w:rsidRPr="004A2678">
        <w:rPr>
          <w:rtl/>
        </w:rPr>
        <w:t>در مدل پردازش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متقارن همه‌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</w:t>
      </w:r>
      <w:r w:rsidR="004A2678" w:rsidRPr="004A2678">
        <w:t>CPU</w:t>
      </w:r>
      <w:r w:rsidR="004A2678" w:rsidRPr="004A2678">
        <w:rPr>
          <w:rtl/>
        </w:rPr>
        <w:t xml:space="preserve">ها به حافظه و </w:t>
      </w:r>
      <w:r w:rsidR="004A2678" w:rsidRPr="004A2678">
        <w:t>I/O</w:t>
      </w:r>
      <w:r w:rsidR="004A2678" w:rsidRPr="004A2678">
        <w:rPr>
          <w:rtl/>
        </w:rPr>
        <w:t>ها دسترس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دارند و م</w:t>
      </w:r>
      <w:r w:rsidR="004A2678" w:rsidRPr="004A2678">
        <w:rPr>
          <w:rFonts w:hint="cs"/>
          <w:rtl/>
        </w:rPr>
        <w:t>یتوانند</w:t>
      </w:r>
      <w:r w:rsidR="004A2678" w:rsidRPr="004A2678">
        <w:rPr>
          <w:rtl/>
        </w:rPr>
        <w:t xml:space="preserve"> کد‌ها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س</w:t>
      </w:r>
      <w:r w:rsidR="004A2678" w:rsidRPr="004A2678">
        <w:rPr>
          <w:rFonts w:hint="cs"/>
          <w:rtl/>
        </w:rPr>
        <w:t>یستم</w:t>
      </w:r>
      <w:r w:rsidR="004A2678" w:rsidRPr="004A2678">
        <w:rPr>
          <w:rtl/>
        </w:rPr>
        <w:t xml:space="preserve"> عامل را ن</w:t>
      </w:r>
      <w:r w:rsidR="004A2678" w:rsidRPr="004A2678">
        <w:rPr>
          <w:rFonts w:hint="cs"/>
          <w:rtl/>
        </w:rPr>
        <w:t>یز</w:t>
      </w:r>
      <w:r w:rsidR="004A2678" w:rsidRPr="004A2678">
        <w:rPr>
          <w:rtl/>
        </w:rPr>
        <w:t xml:space="preserve"> اجرا کنند. در مدل نامتفارن ممکن است تعداد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از </w:t>
      </w:r>
      <w:r w:rsidR="004A2678" w:rsidRPr="004A2678">
        <w:t>CPU</w:t>
      </w:r>
      <w:r w:rsidR="004A2678" w:rsidRPr="004A2678">
        <w:rPr>
          <w:rtl/>
        </w:rPr>
        <w:t xml:space="preserve">ها به حافظه </w:t>
      </w:r>
      <w:r w:rsidR="004A2678" w:rsidRPr="004A2678">
        <w:rPr>
          <w:rFonts w:hint="cs"/>
          <w:rtl/>
        </w:rPr>
        <w:t>یا</w:t>
      </w:r>
      <w:r w:rsidR="004A2678" w:rsidRPr="004A2678">
        <w:rPr>
          <w:rtl/>
        </w:rPr>
        <w:t xml:space="preserve"> </w:t>
      </w:r>
      <w:r w:rsidR="004A2678" w:rsidRPr="004A2678">
        <w:t>I/O</w:t>
      </w:r>
      <w:r w:rsidR="004A2678" w:rsidRPr="004A2678">
        <w:rPr>
          <w:rtl/>
        </w:rPr>
        <w:t>ها دسترس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نداشته باشند </w:t>
      </w:r>
      <w:r w:rsidR="004A2678" w:rsidRPr="004A2678">
        <w:rPr>
          <w:rFonts w:hint="cs"/>
          <w:rtl/>
        </w:rPr>
        <w:t>یا</w:t>
      </w:r>
      <w:r w:rsidR="004A2678" w:rsidRPr="004A2678">
        <w:rPr>
          <w:rtl/>
        </w:rPr>
        <w:t xml:space="preserve"> ا</w:t>
      </w:r>
      <w:r w:rsidR="004A2678" w:rsidRPr="004A2678">
        <w:rPr>
          <w:rFonts w:hint="cs"/>
          <w:rtl/>
        </w:rPr>
        <w:t>ینکه</w:t>
      </w:r>
      <w:r w:rsidR="004A2678" w:rsidRPr="004A2678">
        <w:rPr>
          <w:rtl/>
        </w:rPr>
        <w:t xml:space="preserve"> فقط تعداد</w:t>
      </w:r>
      <w:r w:rsidR="004A2678" w:rsidRPr="004A2678">
        <w:rPr>
          <w:rFonts w:hint="cs"/>
          <w:rtl/>
        </w:rPr>
        <w:t>ی</w:t>
      </w:r>
      <w:r w:rsidR="004A2678" w:rsidRPr="004A2678">
        <w:rPr>
          <w:rtl/>
        </w:rPr>
        <w:t xml:space="preserve"> از آن‌ها بتوانند کد س</w:t>
      </w:r>
      <w:r w:rsidR="004A2678" w:rsidRPr="004A2678">
        <w:rPr>
          <w:rFonts w:hint="cs"/>
          <w:rtl/>
        </w:rPr>
        <w:t>یستم</w:t>
      </w:r>
      <w:r w:rsidR="004A2678" w:rsidRPr="004A2678">
        <w:rPr>
          <w:rtl/>
        </w:rPr>
        <w:t xml:space="preserve"> عامل را اجرا کنند. ا</w:t>
      </w:r>
      <w:r w:rsidR="004A2678" w:rsidRPr="004A2678">
        <w:rPr>
          <w:rFonts w:hint="cs"/>
          <w:rtl/>
        </w:rPr>
        <w:t>مروزه</w:t>
      </w:r>
      <w:r w:rsidR="004A2678" w:rsidRPr="004A2678">
        <w:rPr>
          <w:rtl/>
        </w:rPr>
        <w:t xml:space="preserve"> ب</w:t>
      </w:r>
      <w:r w:rsidR="004A2678" w:rsidRPr="004A2678">
        <w:rPr>
          <w:rFonts w:hint="cs"/>
          <w:rtl/>
        </w:rPr>
        <w:t>یشتر</w:t>
      </w:r>
      <w:r w:rsidR="004A2678" w:rsidRPr="004A2678">
        <w:rPr>
          <w:rtl/>
        </w:rPr>
        <w:t xml:space="preserve"> معمار</w:t>
      </w:r>
      <w:r w:rsidR="004A2678" w:rsidRPr="004A2678">
        <w:rPr>
          <w:rFonts w:hint="cs"/>
          <w:rtl/>
        </w:rPr>
        <w:t>ی‌ها</w:t>
      </w:r>
      <w:r w:rsidR="004A2678" w:rsidRPr="004A2678">
        <w:rPr>
          <w:rtl/>
        </w:rPr>
        <w:t xml:space="preserve"> به صورت متقارن هستند و معمار</w:t>
      </w:r>
      <w:r w:rsidR="004A2678" w:rsidRPr="004A2678">
        <w:rPr>
          <w:rFonts w:hint="cs"/>
          <w:rtl/>
        </w:rPr>
        <w:t>ی‌های</w:t>
      </w:r>
      <w:r w:rsidR="004A2678" w:rsidRPr="004A2678">
        <w:rPr>
          <w:rtl/>
        </w:rPr>
        <w:t xml:space="preserve"> نامتقارن عموما ارزانتر م</w:t>
      </w:r>
      <w:r w:rsidR="004A2678" w:rsidRPr="004A2678">
        <w:rPr>
          <w:rFonts w:hint="cs"/>
          <w:rtl/>
        </w:rPr>
        <w:t>ی‌باشند</w:t>
      </w:r>
      <w:r w:rsidR="004A2678" w:rsidRPr="004A2678">
        <w:rPr>
          <w:rtl/>
        </w:rPr>
        <w:t>.</w:t>
      </w:r>
    </w:p>
    <w:p w:rsidR="00C20A8D" w:rsidRPr="00C20A8D" w:rsidRDefault="00C20A8D" w:rsidP="00DA61EA">
      <w:pPr>
        <w:bidi/>
        <w:spacing w:after="0" w:line="240" w:lineRule="auto"/>
        <w:ind w:firstLine="450"/>
        <w:jc w:val="both"/>
        <w:rPr>
          <w:rtl/>
        </w:rPr>
      </w:pPr>
      <w:r w:rsidRPr="00C20A8D">
        <w:rPr>
          <w:rtl/>
        </w:rPr>
        <w:t xml:space="preserve">ج) </w:t>
      </w:r>
      <w:r w:rsidR="00DA61EA" w:rsidRPr="00DA61EA">
        <w:rPr>
          <w:rtl/>
        </w:rPr>
        <w:t>مجموعه دستورالعمل‌ها</w:t>
      </w:r>
      <w:r w:rsidR="00DA61EA" w:rsidRPr="00DA61EA">
        <w:rPr>
          <w:rFonts w:hint="cs"/>
          <w:rtl/>
        </w:rPr>
        <w:t>یی</w:t>
      </w:r>
      <w:r w:rsidR="00DA61EA" w:rsidRPr="00DA61EA">
        <w:rPr>
          <w:rtl/>
        </w:rPr>
        <w:t xml:space="preserve"> م</w:t>
      </w:r>
      <w:r w:rsidR="00DA61EA" w:rsidRPr="00DA61EA">
        <w:rPr>
          <w:rFonts w:hint="cs"/>
          <w:rtl/>
        </w:rPr>
        <w:t>ی‌باشد</w:t>
      </w:r>
      <w:r w:rsidR="00DA61EA" w:rsidRPr="00DA61EA">
        <w:rPr>
          <w:rtl/>
        </w:rPr>
        <w:t xml:space="preserve"> که </w:t>
      </w:r>
      <w:r w:rsidR="00DA61EA" w:rsidRPr="00DA61EA">
        <w:rPr>
          <w:rFonts w:hint="cs"/>
          <w:rtl/>
        </w:rPr>
        <w:t>یک</w:t>
      </w:r>
      <w:r w:rsidR="00DA61EA" w:rsidRPr="00DA61EA">
        <w:rPr>
          <w:rtl/>
        </w:rPr>
        <w:t xml:space="preserve"> پردازنده از آنها پشت</w:t>
      </w:r>
      <w:r w:rsidR="00DA61EA" w:rsidRPr="00DA61EA">
        <w:rPr>
          <w:rFonts w:hint="cs"/>
          <w:rtl/>
        </w:rPr>
        <w:t>یبانی</w:t>
      </w:r>
      <w:r w:rsidR="00DA61EA" w:rsidRPr="00DA61EA">
        <w:rPr>
          <w:rtl/>
        </w:rPr>
        <w:t xml:space="preserve"> م</w:t>
      </w:r>
      <w:r w:rsidR="00DA61EA" w:rsidRPr="00DA61EA">
        <w:rPr>
          <w:rFonts w:hint="cs"/>
          <w:rtl/>
        </w:rPr>
        <w:t>ی‌کند</w:t>
      </w:r>
      <w:r w:rsidR="00DA61EA" w:rsidRPr="00DA61EA">
        <w:rPr>
          <w:rtl/>
        </w:rPr>
        <w:t>.</w:t>
      </w:r>
    </w:p>
    <w:p w:rsidR="00F6433F" w:rsidRDefault="00C20A8D" w:rsidP="00922826">
      <w:pPr>
        <w:bidi/>
        <w:spacing w:after="0" w:line="240" w:lineRule="auto"/>
        <w:ind w:firstLine="450"/>
        <w:jc w:val="both"/>
        <w:rPr>
          <w:rtl/>
        </w:rPr>
      </w:pPr>
      <w:r w:rsidRPr="00C20A8D">
        <w:rPr>
          <w:rtl/>
        </w:rPr>
        <w:t xml:space="preserve">د) </w:t>
      </w:r>
      <w:r w:rsidR="00922826" w:rsidRPr="00922826">
        <w:rPr>
          <w:rtl/>
        </w:rPr>
        <w:t xml:space="preserve">باس </w:t>
      </w:r>
      <w:r w:rsidR="00922826" w:rsidRPr="00922826">
        <w:t>PCI</w:t>
      </w:r>
      <w:r w:rsidR="00922826" w:rsidRPr="00922826">
        <w:rPr>
          <w:rtl/>
        </w:rPr>
        <w:t xml:space="preserve"> برا</w:t>
      </w:r>
      <w:r w:rsidR="00922826" w:rsidRPr="00922826">
        <w:rPr>
          <w:rFonts w:hint="cs"/>
          <w:rtl/>
        </w:rPr>
        <w:t>ی</w:t>
      </w:r>
      <w:r w:rsidR="00922826" w:rsidRPr="00922826">
        <w:rPr>
          <w:rtl/>
        </w:rPr>
        <w:t xml:space="preserve"> اتصال </w:t>
      </w:r>
      <w:r w:rsidR="00922826" w:rsidRPr="00922826">
        <w:t>I/O</w:t>
      </w:r>
      <w:r w:rsidR="00922826" w:rsidRPr="00922826">
        <w:rPr>
          <w:rtl/>
        </w:rPr>
        <w:t xml:space="preserve">ها به </w:t>
      </w:r>
      <w:r w:rsidR="00922826" w:rsidRPr="00922826">
        <w:t>CPU</w:t>
      </w:r>
      <w:r w:rsidR="00922826" w:rsidRPr="00922826">
        <w:rPr>
          <w:rtl/>
        </w:rPr>
        <w:t xml:space="preserve"> مورد استفاده قرار م</w:t>
      </w:r>
      <w:r w:rsidR="00922826" w:rsidRPr="00922826">
        <w:rPr>
          <w:rFonts w:hint="cs"/>
          <w:rtl/>
        </w:rPr>
        <w:t>یگیرد</w:t>
      </w:r>
      <w:r w:rsidR="00922826" w:rsidRPr="00922826">
        <w:rPr>
          <w:rtl/>
        </w:rPr>
        <w:t>. ا</w:t>
      </w:r>
      <w:r w:rsidR="00922826" w:rsidRPr="00922826">
        <w:rPr>
          <w:rFonts w:hint="cs"/>
          <w:rtl/>
        </w:rPr>
        <w:t>ین</w:t>
      </w:r>
      <w:r w:rsidR="00922826" w:rsidRPr="00922826">
        <w:rPr>
          <w:rtl/>
        </w:rPr>
        <w:t xml:space="preserve"> باس از </w:t>
      </w:r>
      <w:r w:rsidR="00922826" w:rsidRPr="00922826">
        <w:rPr>
          <w:rFonts w:hint="cs"/>
          <w:rtl/>
        </w:rPr>
        <w:t>یک</w:t>
      </w:r>
      <w:r w:rsidR="00922826" w:rsidRPr="00922826">
        <w:rPr>
          <w:rtl/>
        </w:rPr>
        <w:t xml:space="preserve"> </w:t>
      </w:r>
      <w:r w:rsidR="00922826" w:rsidRPr="00922826">
        <w:t>DMA</w:t>
      </w:r>
      <w:r w:rsidR="00922826" w:rsidRPr="00922826">
        <w:rPr>
          <w:rtl/>
        </w:rPr>
        <w:t xml:space="preserve"> مرکز</w:t>
      </w:r>
      <w:r w:rsidR="00922826" w:rsidRPr="00922826">
        <w:rPr>
          <w:rFonts w:hint="cs"/>
          <w:rtl/>
        </w:rPr>
        <w:t>ی</w:t>
      </w:r>
      <w:r w:rsidR="00922826" w:rsidRPr="00922826">
        <w:rPr>
          <w:rtl/>
        </w:rPr>
        <w:t xml:space="preserve"> استفاده نم</w:t>
      </w:r>
      <w:r w:rsidR="00922826" w:rsidRPr="00922826">
        <w:rPr>
          <w:rFonts w:hint="cs"/>
          <w:rtl/>
        </w:rPr>
        <w:t>یکند</w:t>
      </w:r>
      <w:r w:rsidR="00922826" w:rsidRPr="00922826">
        <w:rPr>
          <w:rtl/>
        </w:rPr>
        <w:t xml:space="preserve"> بلکه در هر زمان کنترل باس به دست </w:t>
      </w:r>
      <w:r w:rsidR="00922826" w:rsidRPr="00922826">
        <w:rPr>
          <w:rFonts w:hint="cs"/>
          <w:rtl/>
        </w:rPr>
        <w:t>یکی</w:t>
      </w:r>
      <w:r w:rsidR="00922826" w:rsidRPr="00922826">
        <w:rPr>
          <w:rtl/>
        </w:rPr>
        <w:t xml:space="preserve"> از </w:t>
      </w:r>
      <w:r w:rsidR="00922826" w:rsidRPr="00922826">
        <w:t>I/O</w:t>
      </w:r>
      <w:r w:rsidR="00922826" w:rsidRPr="00922826">
        <w:rPr>
          <w:rtl/>
        </w:rPr>
        <w:t>ها م</w:t>
      </w:r>
      <w:r w:rsidR="00922826" w:rsidRPr="00922826">
        <w:rPr>
          <w:rFonts w:hint="cs"/>
          <w:rtl/>
        </w:rPr>
        <w:t>یباشد</w:t>
      </w:r>
      <w:r w:rsidR="00922826" w:rsidRPr="00922826">
        <w:rPr>
          <w:rtl/>
        </w:rPr>
        <w:t xml:space="preserve"> و ا</w:t>
      </w:r>
      <w:r w:rsidR="00922826" w:rsidRPr="00922826">
        <w:rPr>
          <w:rFonts w:hint="cs"/>
          <w:rtl/>
        </w:rPr>
        <w:t>ین</w:t>
      </w:r>
      <w:r w:rsidR="00922826" w:rsidRPr="00922826">
        <w:rPr>
          <w:rtl/>
        </w:rPr>
        <w:t xml:space="preserve"> </w:t>
      </w:r>
      <w:r w:rsidR="00922826" w:rsidRPr="00922826">
        <w:t>I/O</w:t>
      </w:r>
      <w:r w:rsidR="00922826" w:rsidRPr="00922826">
        <w:rPr>
          <w:rtl/>
        </w:rPr>
        <w:t xml:space="preserve"> م</w:t>
      </w:r>
      <w:r w:rsidR="00922826" w:rsidRPr="00922826">
        <w:rPr>
          <w:rFonts w:hint="cs"/>
          <w:rtl/>
        </w:rPr>
        <w:t>یتواند</w:t>
      </w:r>
      <w:r w:rsidR="00922826" w:rsidRPr="00922826">
        <w:rPr>
          <w:rtl/>
        </w:rPr>
        <w:t xml:space="preserve"> با حافظه به تبادل اطلاعات بپردازد.</w:t>
      </w:r>
    </w:p>
    <w:p w:rsidR="00C20A8D" w:rsidRPr="00C20A8D" w:rsidRDefault="00C20A8D" w:rsidP="002E198F">
      <w:pPr>
        <w:bidi/>
        <w:spacing w:after="0" w:line="240" w:lineRule="auto"/>
        <w:ind w:firstLine="450"/>
        <w:jc w:val="both"/>
        <w:rPr>
          <w:lang w:bidi="fa-IR"/>
        </w:rPr>
      </w:pPr>
      <w:r w:rsidRPr="00C20A8D">
        <w:rPr>
          <w:rtl/>
        </w:rPr>
        <w:t xml:space="preserve">ه) </w:t>
      </w:r>
      <w:r w:rsidR="000A7554">
        <w:rPr>
          <w:rFonts w:hint="cs"/>
          <w:rtl/>
          <w:lang w:bidi="fa-IR"/>
        </w:rPr>
        <w:t xml:space="preserve">این باس همانند باس </w:t>
      </w:r>
      <w:r w:rsidR="000A7554">
        <w:rPr>
          <w:lang w:bidi="fa-IR"/>
        </w:rPr>
        <w:t>PCI</w:t>
      </w:r>
      <w:r w:rsidR="000A7554">
        <w:rPr>
          <w:rFonts w:hint="cs"/>
          <w:rtl/>
          <w:lang w:bidi="fa-IR"/>
        </w:rPr>
        <w:t xml:space="preserve"> می‌باشد با این تفاوت که برای ارتباط‌های بین سخت افزارهای روی این باس به صورت شبکه‌ای در آمده است و داده‌ها به صورت </w:t>
      </w:r>
      <w:r w:rsidR="000A7554">
        <w:rPr>
          <w:lang w:bidi="fa-IR"/>
        </w:rPr>
        <w:t>packet</w:t>
      </w:r>
      <w:r w:rsidR="00C95172">
        <w:rPr>
          <w:rFonts w:hint="cs"/>
          <w:rtl/>
          <w:lang w:bidi="fa-IR"/>
        </w:rPr>
        <w:t xml:space="preserve"> منتقل می‌شوند و به جای </w:t>
      </w:r>
      <w:r w:rsidR="00C95172">
        <w:rPr>
          <w:lang w:bidi="fa-IR"/>
        </w:rPr>
        <w:t>MAC</w:t>
      </w:r>
      <w:r w:rsidR="00C95172">
        <w:rPr>
          <w:rFonts w:hint="cs"/>
          <w:rtl/>
          <w:lang w:bidi="fa-IR"/>
        </w:rPr>
        <w:t xml:space="preserve"> از مکان فیزیکی این سخت افزار‌ها استفاده میشود.</w:t>
      </w:r>
    </w:p>
    <w:p w:rsidR="00C20A8D" w:rsidRPr="00C20A8D" w:rsidRDefault="00C20A8D" w:rsidP="002C2E10">
      <w:pPr>
        <w:bidi/>
        <w:spacing w:after="0" w:line="240" w:lineRule="auto"/>
        <w:ind w:firstLine="450"/>
        <w:jc w:val="both"/>
        <w:rPr>
          <w:lang w:bidi="fa-IR"/>
        </w:rPr>
      </w:pPr>
      <w:r w:rsidRPr="00C20A8D">
        <w:rPr>
          <w:rtl/>
        </w:rPr>
        <w:t xml:space="preserve">و) </w:t>
      </w:r>
      <w:r w:rsidR="002C2E10">
        <w:rPr>
          <w:rFonts w:hint="cs"/>
          <w:rtl/>
          <w:lang w:bidi="fa-IR"/>
        </w:rPr>
        <w:t xml:space="preserve">به طور کلی می‌توان برنامه‌های موجود بر روی یک سیستم عامل را به دو دسته کلی تقسیم کرد، </w:t>
      </w:r>
      <w:r w:rsidR="002C2E10">
        <w:rPr>
          <w:lang w:bidi="fa-IR"/>
        </w:rPr>
        <w:t>system program</w:t>
      </w:r>
      <w:r w:rsidR="002C2E10">
        <w:rPr>
          <w:rFonts w:hint="cs"/>
          <w:rtl/>
          <w:lang w:bidi="fa-IR"/>
        </w:rPr>
        <w:t xml:space="preserve">ها و </w:t>
      </w:r>
      <w:r w:rsidR="002C2E10">
        <w:rPr>
          <w:lang w:bidi="fa-IR"/>
        </w:rPr>
        <w:t>application program</w:t>
      </w:r>
      <w:r w:rsidR="002C2E10">
        <w:rPr>
          <w:rFonts w:hint="cs"/>
          <w:rtl/>
          <w:lang w:bidi="fa-IR"/>
        </w:rPr>
        <w:t>ها، دسته اول برنامه‌هایی هستند که به صورت مستقیم با کاربر در ارتباط نیستند و سرویس‌هایی را برای</w:t>
      </w:r>
      <w:r w:rsidR="005904B8">
        <w:rPr>
          <w:rFonts w:hint="cs"/>
          <w:rtl/>
          <w:lang w:bidi="fa-IR"/>
        </w:rPr>
        <w:t xml:space="preserve"> کاربر و</w:t>
      </w:r>
      <w:r w:rsidR="002C2E10">
        <w:rPr>
          <w:rFonts w:hint="cs"/>
          <w:rtl/>
          <w:lang w:bidi="fa-IR"/>
        </w:rPr>
        <w:t xml:space="preserve"> برنامه‌های دسته دوم</w:t>
      </w:r>
      <w:r w:rsidR="005904B8">
        <w:rPr>
          <w:rFonts w:hint="cs"/>
          <w:rtl/>
          <w:lang w:bidi="fa-IR"/>
        </w:rPr>
        <w:t xml:space="preserve"> از </w:t>
      </w:r>
      <w:r w:rsidR="005904B8">
        <w:rPr>
          <w:lang w:bidi="fa-IR"/>
        </w:rPr>
        <w:t>OS</w:t>
      </w:r>
      <w:r w:rsidR="002C2E10">
        <w:rPr>
          <w:rFonts w:hint="cs"/>
          <w:rtl/>
          <w:lang w:bidi="fa-IR"/>
        </w:rPr>
        <w:t xml:space="preserve"> فراهم می‌کنند.</w:t>
      </w:r>
      <w:r w:rsidR="005904B8">
        <w:rPr>
          <w:rFonts w:hint="cs"/>
          <w:rtl/>
          <w:lang w:bidi="fa-IR"/>
        </w:rPr>
        <w:t xml:space="preserve"> به </w:t>
      </w:r>
      <w:r w:rsidR="006936F4">
        <w:rPr>
          <w:rFonts w:hint="cs"/>
          <w:rtl/>
          <w:lang w:bidi="fa-IR"/>
        </w:rPr>
        <w:t xml:space="preserve">طور کلی می‌توان گفت که </w:t>
      </w:r>
      <w:r w:rsidR="006936F4">
        <w:rPr>
          <w:lang w:bidi="fa-IR"/>
        </w:rPr>
        <w:t>system program</w:t>
      </w:r>
      <w:r w:rsidR="006936F4">
        <w:rPr>
          <w:rFonts w:hint="cs"/>
          <w:rtl/>
          <w:lang w:bidi="fa-IR"/>
        </w:rPr>
        <w:t xml:space="preserve">ها یک </w:t>
      </w:r>
      <w:r w:rsidR="006936F4">
        <w:rPr>
          <w:lang w:bidi="fa-IR"/>
        </w:rPr>
        <w:t>view</w:t>
      </w:r>
      <w:r w:rsidR="006936F4">
        <w:rPr>
          <w:rFonts w:hint="cs"/>
          <w:rtl/>
          <w:lang w:bidi="fa-IR"/>
        </w:rPr>
        <w:t xml:space="preserve"> کلی از </w:t>
      </w:r>
      <w:r w:rsidR="006936F4">
        <w:rPr>
          <w:lang w:bidi="fa-IR"/>
        </w:rPr>
        <w:t>OS</w:t>
      </w:r>
      <w:r w:rsidR="006936F4">
        <w:rPr>
          <w:rFonts w:hint="cs"/>
          <w:rtl/>
          <w:lang w:bidi="fa-IR"/>
        </w:rPr>
        <w:t xml:space="preserve"> را به کاربران می‌دهند.</w:t>
      </w:r>
      <w:r w:rsidR="00C2175B">
        <w:rPr>
          <w:rFonts w:hint="cs"/>
          <w:rtl/>
          <w:lang w:bidi="fa-IR"/>
        </w:rPr>
        <w:t xml:space="preserve"> از جمله این برنامه‌ها می‌توان به </w:t>
      </w:r>
      <w:r w:rsidR="00C2175B">
        <w:rPr>
          <w:lang w:bidi="fa-IR"/>
        </w:rPr>
        <w:t>GUI manager</w:t>
      </w:r>
      <w:r w:rsidR="00C2175B">
        <w:rPr>
          <w:rFonts w:hint="cs"/>
          <w:rtl/>
          <w:lang w:bidi="fa-IR"/>
        </w:rPr>
        <w:t>‌ها و .... اشاره کرد.</w:t>
      </w:r>
      <w:r w:rsidR="00AB4B06">
        <w:rPr>
          <w:rFonts w:hint="cs"/>
          <w:rtl/>
          <w:lang w:bidi="fa-IR"/>
        </w:rPr>
        <w:t xml:space="preserve"> برنامه‌های دسته دوم برنامه‌های کاربردی هستند که کاربران مستقیما از آن‌ها استفاده می‌کنند.</w:t>
      </w:r>
    </w:p>
    <w:p w:rsidR="00C20A8D" w:rsidRPr="00C20A8D" w:rsidRDefault="00C20A8D" w:rsidP="00F16F08">
      <w:pPr>
        <w:bidi/>
        <w:spacing w:after="0" w:line="240" w:lineRule="auto"/>
        <w:jc w:val="both"/>
        <w:rPr>
          <w:rtl/>
        </w:rPr>
      </w:pPr>
    </w:p>
    <w:p w:rsidR="00C20A8D" w:rsidRDefault="00C20A8D" w:rsidP="00BE7025">
      <w:pPr>
        <w:bidi/>
        <w:spacing w:after="0" w:line="240" w:lineRule="auto"/>
        <w:jc w:val="both"/>
        <w:rPr>
          <w:rFonts w:hint="cs"/>
          <w:rtl/>
        </w:rPr>
      </w:pPr>
      <w:r w:rsidRPr="00C20A8D">
        <w:rPr>
          <w:rtl/>
          <w:lang w:bidi="fa-IR"/>
        </w:rPr>
        <w:t>۲</w:t>
      </w:r>
      <w:r w:rsidR="00BE7025">
        <w:rPr>
          <w:lang w:bidi="fa-IR"/>
        </w:rPr>
        <w:t>.</w:t>
      </w:r>
      <w:r w:rsidR="00BE7025">
        <w:rPr>
          <w:rFonts w:hint="cs"/>
          <w:rtl/>
          <w:lang w:bidi="fa-IR"/>
        </w:rPr>
        <w:t xml:space="preserve"> </w:t>
      </w:r>
      <w:r w:rsidR="00BE7025" w:rsidRPr="00BE7025">
        <w:rPr>
          <w:rtl/>
          <w:lang w:bidi="fa-IR"/>
        </w:rPr>
        <w:t xml:space="preserve">در صورت استفاده از </w:t>
      </w:r>
      <w:r w:rsidR="00BE7025" w:rsidRPr="00BE7025">
        <w:rPr>
          <w:lang w:bidi="fa-IR"/>
        </w:rPr>
        <w:t>DMA</w:t>
      </w:r>
      <w:r w:rsidR="00BE7025" w:rsidRPr="00BE7025">
        <w:rPr>
          <w:rtl/>
          <w:lang w:bidi="fa-IR"/>
        </w:rPr>
        <w:t xml:space="preserve"> پردازنده توانا</w:t>
      </w:r>
      <w:r w:rsidR="00BE7025" w:rsidRPr="00BE7025">
        <w:rPr>
          <w:rFonts w:hint="cs"/>
          <w:rtl/>
          <w:lang w:bidi="fa-IR"/>
        </w:rPr>
        <w:t>یی</w:t>
      </w:r>
      <w:r w:rsidR="00BE7025" w:rsidRPr="00BE7025">
        <w:rPr>
          <w:rtl/>
          <w:lang w:bidi="fa-IR"/>
        </w:rPr>
        <w:t xml:space="preserve"> دسترس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به حافظه را از دست م</w:t>
      </w:r>
      <w:r w:rsidR="00BE7025" w:rsidRPr="00BE7025">
        <w:rPr>
          <w:rFonts w:hint="cs"/>
          <w:rtl/>
          <w:lang w:bidi="fa-IR"/>
        </w:rPr>
        <w:t>ی‌دهد</w:t>
      </w:r>
      <w:r w:rsidR="00BE7025" w:rsidRPr="00BE7025">
        <w:rPr>
          <w:rtl/>
          <w:lang w:bidi="fa-IR"/>
        </w:rPr>
        <w:t xml:space="preserve"> ز</w:t>
      </w:r>
      <w:r w:rsidR="00BE7025" w:rsidRPr="00BE7025">
        <w:rPr>
          <w:rFonts w:hint="cs"/>
          <w:rtl/>
          <w:lang w:bidi="fa-IR"/>
        </w:rPr>
        <w:t>یرا</w:t>
      </w:r>
      <w:r w:rsidR="00BE7025" w:rsidRPr="00BE7025">
        <w:rPr>
          <w:rtl/>
          <w:lang w:bidi="fa-IR"/>
        </w:rPr>
        <w:t xml:space="preserve"> پردازنده و </w:t>
      </w:r>
      <w:r w:rsidR="00BE7025" w:rsidRPr="00BE7025">
        <w:rPr>
          <w:lang w:bidi="fa-IR"/>
        </w:rPr>
        <w:t>DMA</w:t>
      </w:r>
      <w:r w:rsidR="00BE7025" w:rsidRPr="00BE7025">
        <w:rPr>
          <w:rtl/>
          <w:lang w:bidi="fa-IR"/>
        </w:rPr>
        <w:t xml:space="preserve"> نم</w:t>
      </w:r>
      <w:r w:rsidR="00BE7025" w:rsidRPr="00BE7025">
        <w:rPr>
          <w:rFonts w:hint="cs"/>
          <w:rtl/>
          <w:lang w:bidi="fa-IR"/>
        </w:rPr>
        <w:t>یتوانند</w:t>
      </w:r>
      <w:r w:rsidR="00BE7025" w:rsidRPr="00BE7025">
        <w:rPr>
          <w:rtl/>
          <w:lang w:bidi="fa-IR"/>
        </w:rPr>
        <w:t xml:space="preserve"> به صورت همزمان به حافظه دسترس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داشته باشند. به ا</w:t>
      </w:r>
      <w:r w:rsidR="00BE7025" w:rsidRPr="00BE7025">
        <w:rPr>
          <w:rFonts w:hint="cs"/>
          <w:rtl/>
          <w:lang w:bidi="fa-IR"/>
        </w:rPr>
        <w:t>ین</w:t>
      </w:r>
      <w:r w:rsidR="00BE7025" w:rsidRPr="00BE7025">
        <w:rPr>
          <w:rtl/>
          <w:lang w:bidi="fa-IR"/>
        </w:rPr>
        <w:t xml:space="preserve"> ترت</w:t>
      </w:r>
      <w:r w:rsidR="00BE7025" w:rsidRPr="00BE7025">
        <w:rPr>
          <w:rFonts w:hint="cs"/>
          <w:rtl/>
          <w:lang w:bidi="fa-IR"/>
        </w:rPr>
        <w:t>یب</w:t>
      </w:r>
      <w:r w:rsidR="00BE7025" w:rsidRPr="00BE7025">
        <w:rPr>
          <w:rtl/>
          <w:lang w:bidi="fa-IR"/>
        </w:rPr>
        <w:t xml:space="preserve"> در ا</w:t>
      </w:r>
      <w:r w:rsidR="00BE7025" w:rsidRPr="00BE7025">
        <w:rPr>
          <w:rFonts w:hint="cs"/>
          <w:rtl/>
          <w:lang w:bidi="fa-IR"/>
        </w:rPr>
        <w:t>ین</w:t>
      </w:r>
      <w:r w:rsidR="00BE7025" w:rsidRPr="00BE7025">
        <w:rPr>
          <w:rtl/>
          <w:lang w:bidi="fa-IR"/>
        </w:rPr>
        <w:t xml:space="preserve"> زمان پردازنده قادر به اجرا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دستورات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م</w:t>
      </w:r>
      <w:r w:rsidR="00BE7025" w:rsidRPr="00BE7025">
        <w:rPr>
          <w:rFonts w:hint="cs"/>
          <w:rtl/>
          <w:lang w:bidi="fa-IR"/>
        </w:rPr>
        <w:t>ی‌باشد</w:t>
      </w:r>
      <w:r w:rsidR="00BE7025" w:rsidRPr="00BE7025">
        <w:rPr>
          <w:rtl/>
          <w:lang w:bidi="fa-IR"/>
        </w:rPr>
        <w:t xml:space="preserve"> که ن</w:t>
      </w:r>
      <w:r w:rsidR="00BE7025" w:rsidRPr="00BE7025">
        <w:rPr>
          <w:rFonts w:hint="cs"/>
          <w:rtl/>
          <w:lang w:bidi="fa-IR"/>
        </w:rPr>
        <w:t>یازی</w:t>
      </w:r>
      <w:r w:rsidR="00BE7025" w:rsidRPr="00BE7025">
        <w:rPr>
          <w:rtl/>
          <w:lang w:bidi="fa-IR"/>
        </w:rPr>
        <w:t xml:space="preserve"> به دسترس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به حافظه را ندارند. در ا</w:t>
      </w:r>
      <w:r w:rsidR="00BE7025" w:rsidRPr="00BE7025">
        <w:rPr>
          <w:rFonts w:hint="cs"/>
          <w:rtl/>
          <w:lang w:bidi="fa-IR"/>
        </w:rPr>
        <w:t>دامه</w:t>
      </w:r>
      <w:r w:rsidR="00BE7025" w:rsidRPr="00BE7025">
        <w:rPr>
          <w:rtl/>
          <w:lang w:bidi="fa-IR"/>
        </w:rPr>
        <w:t xml:space="preserve"> با</w:t>
      </w:r>
      <w:r w:rsidR="00BE7025" w:rsidRPr="00BE7025">
        <w:rPr>
          <w:rFonts w:hint="cs"/>
          <w:rtl/>
          <w:lang w:bidi="fa-IR"/>
        </w:rPr>
        <w:t>ید</w:t>
      </w:r>
      <w:r w:rsidR="00BE7025" w:rsidRPr="00BE7025">
        <w:rPr>
          <w:rtl/>
          <w:lang w:bidi="fa-IR"/>
        </w:rPr>
        <w:t xml:space="preserve"> گفت که کاربرد اصل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</w:t>
      </w:r>
      <w:r w:rsidR="00BE7025" w:rsidRPr="00BE7025">
        <w:rPr>
          <w:lang w:bidi="fa-IR"/>
        </w:rPr>
        <w:t>DMA</w:t>
      </w:r>
      <w:r w:rsidR="00BE7025" w:rsidRPr="00BE7025">
        <w:rPr>
          <w:rtl/>
          <w:lang w:bidi="fa-IR"/>
        </w:rPr>
        <w:t xml:space="preserve"> برا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دسترس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به دستگاه‌ها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</w:t>
      </w:r>
      <w:r w:rsidR="00BE7025" w:rsidRPr="00BE7025">
        <w:rPr>
          <w:lang w:bidi="fa-IR"/>
        </w:rPr>
        <w:t>I/O</w:t>
      </w:r>
      <w:r w:rsidR="00BE7025" w:rsidRPr="00BE7025">
        <w:rPr>
          <w:rtl/>
          <w:lang w:bidi="fa-IR"/>
        </w:rPr>
        <w:t xml:space="preserve"> پرسرعت است که به ا</w:t>
      </w:r>
      <w:r w:rsidR="00BE7025" w:rsidRPr="00BE7025">
        <w:rPr>
          <w:rFonts w:hint="cs"/>
          <w:rtl/>
          <w:lang w:bidi="fa-IR"/>
        </w:rPr>
        <w:t>ین</w:t>
      </w:r>
      <w:r w:rsidR="00BE7025" w:rsidRPr="00BE7025">
        <w:rPr>
          <w:rtl/>
          <w:lang w:bidi="fa-IR"/>
        </w:rPr>
        <w:t xml:space="preserve"> ترت</w:t>
      </w:r>
      <w:r w:rsidR="00BE7025" w:rsidRPr="00BE7025">
        <w:rPr>
          <w:rFonts w:hint="cs"/>
          <w:rtl/>
          <w:lang w:bidi="fa-IR"/>
        </w:rPr>
        <w:t>یب</w:t>
      </w:r>
      <w:r w:rsidR="00BE7025" w:rsidRPr="00BE7025">
        <w:rPr>
          <w:rtl/>
          <w:lang w:bidi="fa-IR"/>
        </w:rPr>
        <w:t xml:space="preserve"> سرعت انتقال نسبت به زمان</w:t>
      </w:r>
      <w:r w:rsidR="00BE7025" w:rsidRPr="00BE7025">
        <w:rPr>
          <w:rFonts w:hint="cs"/>
          <w:rtl/>
          <w:lang w:bidi="fa-IR"/>
        </w:rPr>
        <w:t>ی</w:t>
      </w:r>
      <w:r w:rsidR="00BE7025" w:rsidRPr="00BE7025">
        <w:rPr>
          <w:rtl/>
          <w:lang w:bidi="fa-IR"/>
        </w:rPr>
        <w:t xml:space="preserve"> که از </w:t>
      </w:r>
      <w:r w:rsidR="00BE7025" w:rsidRPr="00BE7025">
        <w:rPr>
          <w:lang w:bidi="fa-IR"/>
        </w:rPr>
        <w:t>CPU</w:t>
      </w:r>
      <w:r w:rsidR="00BE7025" w:rsidRPr="00BE7025">
        <w:rPr>
          <w:rtl/>
          <w:lang w:bidi="fa-IR"/>
        </w:rPr>
        <w:t xml:space="preserve"> استفاده م</w:t>
      </w:r>
      <w:r w:rsidR="00BE7025" w:rsidRPr="00BE7025">
        <w:rPr>
          <w:rFonts w:hint="cs"/>
          <w:rtl/>
          <w:lang w:bidi="fa-IR"/>
        </w:rPr>
        <w:t>ی</w:t>
      </w:r>
      <w:r w:rsidR="001E1C60">
        <w:rPr>
          <w:rFonts w:hint="cs"/>
          <w:rtl/>
          <w:lang w:bidi="fa-IR"/>
        </w:rPr>
        <w:t>‌</w:t>
      </w:r>
      <w:r w:rsidR="00BE7025" w:rsidRPr="00BE7025">
        <w:rPr>
          <w:rFonts w:hint="cs"/>
          <w:rtl/>
          <w:lang w:bidi="fa-IR"/>
        </w:rPr>
        <w:t>کنیم</w:t>
      </w:r>
      <w:r w:rsidR="00BE7025" w:rsidRPr="00BE7025">
        <w:rPr>
          <w:rtl/>
          <w:lang w:bidi="fa-IR"/>
        </w:rPr>
        <w:t xml:space="preserve"> ب</w:t>
      </w:r>
      <w:r w:rsidR="00BE7025" w:rsidRPr="00BE7025">
        <w:rPr>
          <w:rFonts w:hint="cs"/>
          <w:rtl/>
          <w:lang w:bidi="fa-IR"/>
        </w:rPr>
        <w:t>یشتر</w:t>
      </w:r>
      <w:r w:rsidR="00BE7025" w:rsidRPr="00BE7025">
        <w:rPr>
          <w:rtl/>
          <w:lang w:bidi="fa-IR"/>
        </w:rPr>
        <w:t xml:space="preserve"> م</w:t>
      </w:r>
      <w:r w:rsidR="00BE7025" w:rsidRPr="00BE7025">
        <w:rPr>
          <w:rFonts w:hint="cs"/>
          <w:rtl/>
          <w:lang w:bidi="fa-IR"/>
        </w:rPr>
        <w:t>ی‌شود</w:t>
      </w:r>
      <w:r w:rsidR="00BE7025" w:rsidRPr="00BE7025">
        <w:rPr>
          <w:rtl/>
          <w:lang w:bidi="fa-IR"/>
        </w:rPr>
        <w:t>.</w:t>
      </w:r>
    </w:p>
    <w:p w:rsidR="00C16BAF" w:rsidRDefault="00C16BAF" w:rsidP="00F16F08">
      <w:pPr>
        <w:bidi/>
        <w:spacing w:after="0" w:line="240" w:lineRule="auto"/>
        <w:jc w:val="both"/>
      </w:pPr>
    </w:p>
    <w:p w:rsidR="005F406E" w:rsidRDefault="005F406E" w:rsidP="005F406E">
      <w:pPr>
        <w:bidi/>
        <w:spacing w:after="0" w:line="240" w:lineRule="auto"/>
        <w:jc w:val="both"/>
      </w:pPr>
    </w:p>
    <w:p w:rsidR="005F406E" w:rsidRDefault="005F406E" w:rsidP="005F406E">
      <w:pPr>
        <w:bidi/>
        <w:spacing w:after="0" w:line="240" w:lineRule="auto"/>
        <w:jc w:val="both"/>
      </w:pPr>
    </w:p>
    <w:p w:rsidR="005F406E" w:rsidRPr="00C20A8D" w:rsidRDefault="005F406E" w:rsidP="005F406E">
      <w:pPr>
        <w:bidi/>
        <w:spacing w:after="0" w:line="240" w:lineRule="auto"/>
        <w:jc w:val="both"/>
        <w:rPr>
          <w:rtl/>
        </w:rPr>
      </w:pPr>
    </w:p>
    <w:p w:rsidR="00BE45FF" w:rsidRDefault="0014751E" w:rsidP="00332093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۳</w:t>
      </w:r>
      <w:r w:rsidR="00C20A8D" w:rsidRPr="00C20A8D">
        <w:rPr>
          <w:rtl/>
          <w:lang w:bidi="fa-IR"/>
        </w:rPr>
        <w:t xml:space="preserve">. </w:t>
      </w:r>
      <w:r w:rsidR="00BE45FF">
        <w:rPr>
          <w:rFonts w:hint="cs"/>
          <w:rtl/>
          <w:lang w:bidi="fa-IR"/>
        </w:rPr>
        <w:t xml:space="preserve">در مورد فراخوانیها به سوالات زیر پاسخ دهید: </w:t>
      </w:r>
    </w:p>
    <w:p w:rsidR="00C20A8D" w:rsidRPr="00C20A8D" w:rsidRDefault="00C20A8D" w:rsidP="006F52F1">
      <w:pPr>
        <w:bidi/>
        <w:spacing w:after="0" w:line="240" w:lineRule="auto"/>
        <w:ind w:left="450"/>
        <w:jc w:val="both"/>
        <w:rPr>
          <w:lang w:bidi="fa-IR"/>
        </w:rPr>
      </w:pPr>
      <w:r w:rsidRPr="00C20A8D">
        <w:rPr>
          <w:rtl/>
        </w:rPr>
        <w:t>الف</w:t>
      </w:r>
      <w:r w:rsidR="00332093">
        <w:rPr>
          <w:rFonts w:hint="cs"/>
          <w:rtl/>
        </w:rPr>
        <w:t>)</w:t>
      </w:r>
      <w:r w:rsidRPr="00C20A8D">
        <w:rPr>
          <w:rtl/>
        </w:rPr>
        <w:t xml:space="preserve"> </w:t>
      </w:r>
      <w:r w:rsidR="006F52F1">
        <w:t>API</w:t>
      </w:r>
      <w:r w:rsidR="00A6460E">
        <w:rPr>
          <w:rFonts w:hint="cs"/>
          <w:rtl/>
          <w:lang w:bidi="fa-IR"/>
        </w:rPr>
        <w:t>ها</w:t>
      </w:r>
      <w:r w:rsidR="006F52F1">
        <w:rPr>
          <w:rFonts w:hint="cs"/>
          <w:rtl/>
          <w:lang w:bidi="fa-IR"/>
        </w:rPr>
        <w:t xml:space="preserve"> مجموعه توابعی هستند که در یک زبان برنامه نویسی برای ساده سازی یک امر مطرح می‌شوند. عموما </w:t>
      </w:r>
      <w:r w:rsidR="006F52F1">
        <w:rPr>
          <w:lang w:bidi="fa-IR"/>
        </w:rPr>
        <w:t>system call</w:t>
      </w:r>
      <w:r w:rsidR="006F52F1">
        <w:rPr>
          <w:rFonts w:hint="cs"/>
          <w:rtl/>
          <w:lang w:bidi="fa-IR"/>
        </w:rPr>
        <w:t xml:space="preserve">‌های یک سیستم عامل برای سادگی تحت </w:t>
      </w:r>
      <w:r w:rsidR="006F52F1">
        <w:rPr>
          <w:lang w:bidi="fa-IR"/>
        </w:rPr>
        <w:t>API</w:t>
      </w:r>
      <w:r w:rsidR="006F52F1">
        <w:rPr>
          <w:rFonts w:hint="cs"/>
          <w:rtl/>
          <w:lang w:bidi="fa-IR"/>
        </w:rPr>
        <w:t>‌های زبان‌های مختلف در اختیار برنامه نویسان قرار می‌گیرند.</w:t>
      </w:r>
    </w:p>
    <w:p w:rsidR="00BE45FF" w:rsidRDefault="00C20A8D" w:rsidP="00F8131E">
      <w:pPr>
        <w:bidi/>
        <w:spacing w:after="0" w:line="240" w:lineRule="auto"/>
        <w:ind w:left="450"/>
        <w:jc w:val="both"/>
        <w:rPr>
          <w:lang w:bidi="fa-IR"/>
        </w:rPr>
      </w:pPr>
      <w:r w:rsidRPr="00C20A8D">
        <w:rPr>
          <w:rtl/>
        </w:rPr>
        <w:t>ب</w:t>
      </w:r>
      <w:r w:rsidR="00332093">
        <w:rPr>
          <w:rFonts w:hint="cs"/>
          <w:rtl/>
        </w:rPr>
        <w:t xml:space="preserve">) </w:t>
      </w:r>
      <w:r w:rsidR="00F8131E">
        <w:rPr>
          <w:rFonts w:hint="cs"/>
          <w:rtl/>
        </w:rPr>
        <w:t xml:space="preserve">به طور </w:t>
      </w:r>
      <w:r w:rsidR="00F8131E">
        <w:rPr>
          <w:rFonts w:hint="cs"/>
          <w:rtl/>
          <w:lang w:bidi="fa-IR"/>
        </w:rPr>
        <w:t xml:space="preserve">کلی </w:t>
      </w:r>
      <w:r w:rsidR="00F8131E">
        <w:rPr>
          <w:lang w:bidi="fa-IR"/>
        </w:rPr>
        <w:t>system call</w:t>
      </w:r>
      <w:r w:rsidR="00F8131E">
        <w:rPr>
          <w:rFonts w:hint="cs"/>
          <w:rtl/>
          <w:lang w:bidi="fa-IR"/>
        </w:rPr>
        <w:t xml:space="preserve"> توابعی هستند که توسط سیستم عامل طراحی شده‌اند و یک کار مشخص را انجام می‌دهند. این کار‌های مشخص عموما به دسترسی سیستم عامل نیاز دارند و با تقریب خوبی بسیار پر کاربرد هستند.</w:t>
      </w:r>
    </w:p>
    <w:p w:rsidR="001D70F6" w:rsidRDefault="001D70F6" w:rsidP="001D70F6">
      <w:pPr>
        <w:bidi/>
        <w:spacing w:after="0" w:line="240" w:lineRule="auto"/>
        <w:ind w:left="45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شمای زیر نحوه فراخوانی سیستمی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در سیستم عامل لینوکس را نشان می‌دهد.</w:t>
      </w:r>
    </w:p>
    <w:p w:rsidR="00B92772" w:rsidRDefault="00B92772" w:rsidP="00B92772">
      <w:pPr>
        <w:bidi/>
        <w:spacing w:after="0" w:line="240" w:lineRule="auto"/>
        <w:ind w:left="450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C9DEA01" wp14:editId="33A8A9BE">
            <wp:extent cx="3248663" cy="1965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63" cy="19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8D" w:rsidRDefault="00332093" w:rsidP="00EC7E75">
      <w:pPr>
        <w:bidi/>
        <w:spacing w:after="0" w:line="240" w:lineRule="auto"/>
        <w:ind w:left="450"/>
        <w:jc w:val="both"/>
        <w:rPr>
          <w:lang w:bidi="fa-IR"/>
        </w:rPr>
      </w:pPr>
      <w:r>
        <w:rPr>
          <w:rFonts w:hint="cs"/>
          <w:rtl/>
        </w:rPr>
        <w:t>پ)</w:t>
      </w:r>
      <w:r w:rsidR="00C20A8D" w:rsidRPr="00C20A8D">
        <w:rPr>
          <w:rtl/>
        </w:rPr>
        <w:t xml:space="preserve"> </w:t>
      </w:r>
      <w:r w:rsidR="00EC7E75">
        <w:rPr>
          <w:rFonts w:hint="cs"/>
          <w:rtl/>
        </w:rPr>
        <w:t xml:space="preserve">خیر، قسمتی از کار که توسط </w:t>
      </w:r>
      <w:r w:rsidR="00EC7E75">
        <w:t>system call</w:t>
      </w:r>
      <w:r w:rsidR="00EC7E75">
        <w:rPr>
          <w:rFonts w:hint="cs"/>
          <w:rtl/>
        </w:rPr>
        <w:t xml:space="preserve"> انجام میشود با دسترسی سیستم عامل انجام می‌شود.</w:t>
      </w:r>
    </w:p>
    <w:p w:rsidR="00EE0EA7" w:rsidRDefault="00EE0EA7" w:rsidP="00EE0EA7">
      <w:pPr>
        <w:bidi/>
        <w:spacing w:after="0" w:line="240" w:lineRule="auto"/>
        <w:ind w:left="450"/>
        <w:jc w:val="both"/>
      </w:pPr>
    </w:p>
    <w:p w:rsidR="00EE0EA7" w:rsidRPr="00C20A8D" w:rsidRDefault="00EE0EA7" w:rsidP="00EE0EA7">
      <w:pPr>
        <w:bidi/>
        <w:spacing w:after="0" w:line="240" w:lineRule="auto"/>
        <w:ind w:left="450"/>
        <w:jc w:val="both"/>
        <w:rPr>
          <w:rtl/>
        </w:rPr>
      </w:pPr>
    </w:p>
    <w:p w:rsidR="00C20A8D" w:rsidRPr="00C20A8D" w:rsidRDefault="00C20A8D" w:rsidP="00F16F08">
      <w:pPr>
        <w:bidi/>
        <w:spacing w:after="0" w:line="240" w:lineRule="auto"/>
        <w:jc w:val="both"/>
        <w:rPr>
          <w:rtl/>
        </w:rPr>
      </w:pPr>
    </w:p>
    <w:p w:rsidR="00C20A8D" w:rsidRDefault="0014751E" w:rsidP="00F16F08">
      <w:pPr>
        <w:bidi/>
        <w:spacing w:after="0" w:line="240" w:lineRule="auto"/>
        <w:jc w:val="both"/>
      </w:pPr>
      <w:r>
        <w:rPr>
          <w:rFonts w:hint="cs"/>
          <w:rtl/>
          <w:lang w:bidi="fa-IR"/>
        </w:rPr>
        <w:t>۴</w:t>
      </w:r>
      <w:r w:rsidR="00C20A8D" w:rsidRPr="00C20A8D">
        <w:rPr>
          <w:rtl/>
          <w:lang w:bidi="fa-IR"/>
        </w:rPr>
        <w:t xml:space="preserve">. </w:t>
      </w:r>
      <w:r w:rsidR="00C20A8D" w:rsidRPr="00C20A8D">
        <w:rPr>
          <w:rtl/>
        </w:rPr>
        <w:t>در رابطه با هر یک از انواع سیستم عامل های زیر توضیح مختصری دهید و مزایا و معایب هر کدام را ذکر کنید.</w:t>
      </w:r>
    </w:p>
    <w:p w:rsidR="00846F09" w:rsidRDefault="00846F09" w:rsidP="00846F09">
      <w:pPr>
        <w:bidi/>
        <w:spacing w:after="0" w:line="240" w:lineRule="auto"/>
        <w:jc w:val="right"/>
        <w:rPr>
          <w:lang w:bidi="fa-IR"/>
        </w:rPr>
      </w:pPr>
      <w:r>
        <w:rPr>
          <w:lang w:bidi="fa-IR"/>
        </w:rPr>
        <w:t>Batch operating systems:</w:t>
      </w:r>
    </w:p>
    <w:p w:rsidR="00846F09" w:rsidRDefault="00846F09" w:rsidP="00846F09">
      <w:p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در این مدل کابران به طور مستقیم با کامپیوتر در ارتباط نیستند.</w:t>
      </w:r>
      <w:r w:rsidR="00682F5A">
        <w:rPr>
          <w:rFonts w:hint="cs"/>
          <w:rtl/>
          <w:lang w:bidi="fa-IR"/>
        </w:rPr>
        <w:t xml:space="preserve"> آن‌ها در طی یک رویه مستقل برنامه‌های خود را آماده می</w:t>
      </w:r>
      <w:r w:rsidR="008638C9">
        <w:rPr>
          <w:rFonts w:hint="cs"/>
          <w:rtl/>
          <w:lang w:bidi="fa-IR"/>
        </w:rPr>
        <w:t>‌کنند و آن‌ها را برای اجرا به ا</w:t>
      </w:r>
      <w:r w:rsidR="00682F5A">
        <w:rPr>
          <w:rFonts w:hint="cs"/>
          <w:rtl/>
          <w:lang w:bidi="fa-IR"/>
        </w:rPr>
        <w:t>پراتو می‌دهند.</w:t>
      </w:r>
      <w:r w:rsidR="006F1911">
        <w:rPr>
          <w:rFonts w:hint="cs"/>
          <w:rtl/>
          <w:lang w:bidi="fa-IR"/>
        </w:rPr>
        <w:t xml:space="preserve"> اپراتور این برنامه‌ها را جمع آوری کرده و آن‌ها را به صورت دسته‌ای اجرا می‌کند.</w:t>
      </w:r>
    </w:p>
    <w:p w:rsidR="00A429DF" w:rsidRDefault="00A429DF" w:rsidP="00A429DF">
      <w:pPr>
        <w:bidi/>
        <w:spacing w:after="0"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معایب:</w:t>
      </w:r>
    </w:p>
    <w:p w:rsidR="00A429DF" w:rsidRDefault="00A429DF" w:rsidP="00A429DF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نبود تقابل میان کاربر و برنامه</w:t>
      </w:r>
    </w:p>
    <w:p w:rsidR="00A429DF" w:rsidRDefault="00A429DF" w:rsidP="00A429DF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بیکاری زیاد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از بابت </w:t>
      </w:r>
      <w:r w:rsidR="00951110">
        <w:rPr>
          <w:rFonts w:hint="cs"/>
          <w:rtl/>
          <w:lang w:bidi="fa-IR"/>
        </w:rPr>
        <w:t xml:space="preserve">کار‌های </w:t>
      </w:r>
      <w:r w:rsidR="00951110">
        <w:rPr>
          <w:lang w:bidi="fa-IR"/>
        </w:rPr>
        <w:t>I/O</w:t>
      </w:r>
    </w:p>
    <w:p w:rsidR="00617EFD" w:rsidRDefault="00617EFD" w:rsidP="00617EFD">
      <w:pPr>
        <w:bidi/>
        <w:spacing w:after="0" w:line="240" w:lineRule="auto"/>
        <w:ind w:left="360"/>
        <w:jc w:val="right"/>
        <w:rPr>
          <w:lang w:bidi="fa-IR"/>
        </w:rPr>
      </w:pPr>
      <w:r>
        <w:rPr>
          <w:lang w:bidi="fa-IR"/>
        </w:rPr>
        <w:t>Time-sharing operating systems:</w:t>
      </w:r>
    </w:p>
    <w:p w:rsidR="00617EFD" w:rsidRDefault="00617EFD" w:rsidP="00617EFD">
      <w:pPr>
        <w:bidi/>
        <w:spacing w:after="0" w:line="240" w:lineRule="auto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در این مدل کاربران مختلف از طریق درگاه‌های مختلف می‌توانند از یک کامپیوتر استفاده کنند.</w:t>
      </w:r>
      <w:r w:rsidR="00CA0F5A">
        <w:rPr>
          <w:rFonts w:hint="cs"/>
          <w:rtl/>
          <w:lang w:bidi="fa-IR"/>
        </w:rPr>
        <w:t xml:space="preserve"> این مدل امکان اجرای برنامه‌های مختلف به صورت چند پروسه‌ای را فراهم می‌آورد.</w:t>
      </w:r>
    </w:p>
    <w:p w:rsidR="00872565" w:rsidRDefault="00872565" w:rsidP="00872565">
      <w:pPr>
        <w:bidi/>
        <w:spacing w:after="0" w:line="240" w:lineRule="auto"/>
        <w:ind w:left="360"/>
        <w:rPr>
          <w:rtl/>
          <w:lang w:bidi="fa-IR"/>
        </w:rPr>
      </w:pPr>
    </w:p>
    <w:p w:rsidR="00872565" w:rsidRDefault="00872565" w:rsidP="00872565">
      <w:pPr>
        <w:bidi/>
        <w:spacing w:after="0" w:line="240" w:lineRule="auto"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معایب:</w:t>
      </w:r>
    </w:p>
    <w:p w:rsidR="00872565" w:rsidRDefault="00DF78D3" w:rsidP="00872565">
      <w:pPr>
        <w:pStyle w:val="ListParagraph"/>
        <w:numPr>
          <w:ilvl w:val="0"/>
          <w:numId w:val="8"/>
        </w:numPr>
        <w:bidi/>
        <w:spacing w:after="0" w:line="24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عدم اعتماد به سیستم</w:t>
      </w:r>
    </w:p>
    <w:p w:rsidR="00DF78D3" w:rsidRDefault="00DF78D3" w:rsidP="00DF78D3">
      <w:pPr>
        <w:pStyle w:val="ListParagraph"/>
        <w:numPr>
          <w:ilvl w:val="0"/>
          <w:numId w:val="8"/>
        </w:numPr>
        <w:bidi/>
        <w:spacing w:after="0" w:line="24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مساله‌ امنیت داده‌ها و برنامه‌های کاربران</w:t>
      </w:r>
    </w:p>
    <w:p w:rsidR="00DF78D3" w:rsidRDefault="00DF78D3" w:rsidP="00DF78D3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مساله ارتباط میان داده‌ها</w:t>
      </w:r>
    </w:p>
    <w:p w:rsidR="00664B4E" w:rsidRDefault="00664B4E" w:rsidP="008D5D14">
      <w:pPr>
        <w:bidi/>
        <w:spacing w:after="0" w:line="240" w:lineRule="auto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مزایا:</w:t>
      </w:r>
    </w:p>
    <w:p w:rsidR="008D5D14" w:rsidRDefault="008D5D14" w:rsidP="008D5D14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کاهش زمان بیکاری </w:t>
      </w:r>
      <w:r>
        <w:rPr>
          <w:lang w:bidi="fa-IR"/>
        </w:rPr>
        <w:t>CPU</w:t>
      </w:r>
    </w:p>
    <w:p w:rsidR="008D5D14" w:rsidRDefault="009644F0" w:rsidP="008D5D14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فراهم آوردن زمان کوتاه برای پاسخگویی</w:t>
      </w:r>
    </w:p>
    <w:p w:rsidR="00CE1335" w:rsidRDefault="00CE1335" w:rsidP="00CE1335">
      <w:pPr>
        <w:bidi/>
        <w:spacing w:after="0" w:line="240" w:lineRule="auto"/>
        <w:ind w:left="360"/>
        <w:jc w:val="right"/>
        <w:rPr>
          <w:lang w:bidi="fa-IR"/>
        </w:rPr>
      </w:pPr>
      <w:r>
        <w:rPr>
          <w:lang w:bidi="fa-IR"/>
        </w:rPr>
        <w:t>Distributed operating systems:</w:t>
      </w:r>
    </w:p>
    <w:p w:rsidR="00C20A8D" w:rsidRDefault="00141CDF" w:rsidP="00B707F2">
      <w:pPr>
        <w:bidi/>
        <w:spacing w:after="0" w:line="240" w:lineRule="auto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سیستم‌ها از چند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برای سرویس دهی به کاربران و برنامه‌های مختلف استفاده می‌کنند.</w:t>
      </w:r>
    </w:p>
    <w:p w:rsidR="003E7E5D" w:rsidRDefault="002F650D" w:rsidP="002F650D">
      <w:pPr>
        <w:bidi/>
        <w:spacing w:after="0" w:line="240" w:lineRule="auto"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مزایا:</w:t>
      </w:r>
    </w:p>
    <w:p w:rsidR="002F650D" w:rsidRDefault="002F650D" w:rsidP="002F650D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با توجه به اشتراک منابع فراهم آمده کاربران می‌توانند از هر منبع آزاد موجود روی هر یک از سیستم‌ها استفاده کنند.</w:t>
      </w:r>
    </w:p>
    <w:p w:rsidR="00CB540D" w:rsidRDefault="00CB540D" w:rsidP="00CB540D">
      <w:pPr>
        <w:pStyle w:val="ListParagraph"/>
        <w:numPr>
          <w:ilvl w:val="0"/>
          <w:numId w:val="8"/>
        </w:numPr>
        <w:bidi/>
        <w:spacing w:after="0" w:line="24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فراهم شدن مقاوت در برابر خطا</w:t>
      </w:r>
    </w:p>
    <w:p w:rsidR="00CB540D" w:rsidRDefault="00CE66E9" w:rsidP="00CB540D">
      <w:pPr>
        <w:pStyle w:val="ListParagraph"/>
        <w:numPr>
          <w:ilvl w:val="0"/>
          <w:numId w:val="8"/>
        </w:numPr>
        <w:bidi/>
        <w:spacing w:after="0" w:line="24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کاهش تاخیر در پروسس‌های داده‌ای</w:t>
      </w:r>
    </w:p>
    <w:p w:rsidR="00CE66E9" w:rsidRDefault="00CE66E9" w:rsidP="006927F3">
      <w:pPr>
        <w:pStyle w:val="ListParagraph"/>
        <w:numPr>
          <w:ilvl w:val="0"/>
          <w:numId w:val="8"/>
        </w:num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کاهش بار روی سیستم‌ها</w:t>
      </w:r>
    </w:p>
    <w:p w:rsidR="000779EE" w:rsidRDefault="000779EE" w:rsidP="000779EE">
      <w:pPr>
        <w:pStyle w:val="ListParagraph"/>
        <w:bidi/>
        <w:spacing w:after="0" w:line="240" w:lineRule="auto"/>
        <w:jc w:val="right"/>
        <w:rPr>
          <w:lang w:bidi="fa-IR"/>
        </w:rPr>
      </w:pPr>
      <w:r>
        <w:rPr>
          <w:lang w:bidi="fa-IR"/>
        </w:rPr>
        <w:t>Real-time operating systems:</w:t>
      </w:r>
    </w:p>
    <w:p w:rsidR="000779EE" w:rsidRPr="00B707F2" w:rsidRDefault="000779EE" w:rsidP="000779EE">
      <w:pPr>
        <w:pStyle w:val="ListParagraph"/>
        <w:bidi/>
        <w:spacing w:after="0"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سیستم‌ها می‌توانند در زمان مشخصی به ورودی‌ها پاسخ دهند.</w:t>
      </w:r>
    </w:p>
    <w:p w:rsidR="005F406E" w:rsidRDefault="005F406E" w:rsidP="005F406E">
      <w:pPr>
        <w:bidi/>
        <w:spacing w:after="0" w:line="240" w:lineRule="auto"/>
        <w:jc w:val="both"/>
      </w:pPr>
    </w:p>
    <w:p w:rsidR="005F406E" w:rsidRPr="00C20A8D" w:rsidRDefault="005F406E" w:rsidP="005F406E">
      <w:pPr>
        <w:bidi/>
        <w:spacing w:after="0" w:line="240" w:lineRule="auto"/>
        <w:jc w:val="both"/>
      </w:pPr>
    </w:p>
    <w:p w:rsidR="00AA5FF8" w:rsidRDefault="0014751E" w:rsidP="0026694B">
      <w:pPr>
        <w:bidi/>
        <w:spacing w:after="0" w:line="240" w:lineRule="auto"/>
        <w:rPr>
          <w:rtl/>
        </w:rPr>
      </w:pPr>
      <w:r>
        <w:rPr>
          <w:rFonts w:hint="cs"/>
          <w:rtl/>
          <w:lang w:bidi="fa-IR"/>
        </w:rPr>
        <w:t>۵</w:t>
      </w:r>
      <w:r w:rsidR="00C20A8D" w:rsidRPr="00C20A8D">
        <w:rPr>
          <w:rtl/>
          <w:lang w:bidi="fa-IR"/>
        </w:rPr>
        <w:t xml:space="preserve">. </w:t>
      </w:r>
      <w:r w:rsidR="00AA5FF8">
        <w:rPr>
          <w:rtl/>
        </w:rPr>
        <w:t>دب</w:t>
      </w:r>
      <w:r w:rsidR="00AA5FF8">
        <w:rPr>
          <w:rFonts w:hint="cs"/>
          <w:rtl/>
        </w:rPr>
        <w:t>یان</w:t>
      </w:r>
      <w:r w:rsidR="00AA5FF8">
        <w:rPr>
          <w:rtl/>
        </w:rPr>
        <w:t xml:space="preserve"> نخست</w:t>
      </w:r>
      <w:r w:rsidR="00AA5FF8">
        <w:rPr>
          <w:rFonts w:hint="cs"/>
          <w:rtl/>
        </w:rPr>
        <w:t>ین</w:t>
      </w:r>
      <w:r w:rsidR="00AA5FF8">
        <w:rPr>
          <w:rtl/>
        </w:rPr>
        <w:t xml:space="preserve"> بار در تار</w:t>
      </w:r>
      <w:r w:rsidR="00AA5FF8">
        <w:rPr>
          <w:rFonts w:hint="cs"/>
          <w:rtl/>
        </w:rPr>
        <w:t>یخ</w:t>
      </w:r>
      <w:r w:rsidR="00AA5FF8">
        <w:rPr>
          <w:rtl/>
        </w:rPr>
        <w:t xml:space="preserve"> </w:t>
      </w:r>
      <w:r w:rsidR="00AA5FF8">
        <w:rPr>
          <w:rtl/>
          <w:lang w:bidi="fa-IR"/>
        </w:rPr>
        <w:t>۱۶</w:t>
      </w:r>
      <w:r w:rsidR="00AA5FF8">
        <w:rPr>
          <w:rtl/>
        </w:rPr>
        <w:t xml:space="preserve"> آگوست </w:t>
      </w:r>
      <w:r w:rsidR="00AA5FF8">
        <w:rPr>
          <w:rtl/>
          <w:lang w:bidi="fa-IR"/>
        </w:rPr>
        <w:t>۱۹۹۳</w:t>
      </w:r>
      <w:r w:rsidR="00AA5FF8">
        <w:rPr>
          <w:rtl/>
        </w:rPr>
        <w:t xml:space="preserve"> بدست ا</w:t>
      </w:r>
      <w:r w:rsidR="00AA5FF8">
        <w:rPr>
          <w:rFonts w:hint="cs"/>
          <w:rtl/>
        </w:rPr>
        <w:t>یان</w:t>
      </w:r>
      <w:r w:rsidR="00AA5FF8">
        <w:rPr>
          <w:rtl/>
        </w:rPr>
        <w:t xml:space="preserve"> مورداک شناس</w:t>
      </w:r>
      <w:r w:rsidR="00AA5FF8">
        <w:rPr>
          <w:rFonts w:hint="cs"/>
          <w:rtl/>
          <w:lang w:bidi="fa-IR"/>
        </w:rPr>
        <w:t>ا</w:t>
      </w:r>
      <w:r w:rsidR="00AA5FF8">
        <w:rPr>
          <w:rtl/>
        </w:rPr>
        <w:t>نده شد،کس</w:t>
      </w:r>
      <w:r w:rsidR="00AA5FF8">
        <w:rPr>
          <w:rFonts w:hint="cs"/>
          <w:rtl/>
        </w:rPr>
        <w:t>ی</w:t>
      </w:r>
      <w:r w:rsidR="00AA5FF8">
        <w:rPr>
          <w:rtl/>
        </w:rPr>
        <w:t xml:space="preserve"> که در ابتدا نام ا</w:t>
      </w:r>
      <w:r w:rsidR="00AA5FF8">
        <w:rPr>
          <w:rFonts w:hint="cs"/>
          <w:rtl/>
        </w:rPr>
        <w:t>ین</w:t>
      </w:r>
      <w:r w:rsidR="00AA5FF8">
        <w:rPr>
          <w:rtl/>
        </w:rPr>
        <w:t xml:space="preserve"> س</w:t>
      </w:r>
      <w:r w:rsidR="00AA5FF8">
        <w:rPr>
          <w:rFonts w:hint="cs"/>
          <w:rtl/>
        </w:rPr>
        <w:t>یستم</w:t>
      </w:r>
      <w:r w:rsidR="00AA5FF8">
        <w:rPr>
          <w:rtl/>
        </w:rPr>
        <w:t xml:space="preserve"> را «انتشار ل</w:t>
      </w:r>
      <w:r w:rsidR="00AA5FF8">
        <w:rPr>
          <w:rFonts w:hint="cs"/>
          <w:rtl/>
        </w:rPr>
        <w:t>ینوکس</w:t>
      </w:r>
      <w:r w:rsidR="00AA5FF8">
        <w:rPr>
          <w:rtl/>
        </w:rPr>
        <w:t xml:space="preserve"> دب</w:t>
      </w:r>
      <w:r w:rsidR="00AA5FF8">
        <w:rPr>
          <w:rFonts w:hint="cs"/>
          <w:rtl/>
        </w:rPr>
        <w:t>یان</w:t>
      </w:r>
      <w:r w:rsidR="00AA5FF8">
        <w:rPr>
          <w:rFonts w:hint="eastAsia"/>
          <w:rtl/>
        </w:rPr>
        <w:t>»</w:t>
      </w:r>
      <w:r w:rsidR="00AA5FF8">
        <w:rPr>
          <w:rtl/>
        </w:rPr>
        <w:t xml:space="preserve"> نام</w:t>
      </w:r>
      <w:r w:rsidR="00AA5FF8">
        <w:rPr>
          <w:rFonts w:hint="cs"/>
          <w:rtl/>
        </w:rPr>
        <w:t>ید</w:t>
      </w:r>
      <w:r w:rsidR="00AA5FF8">
        <w:rPr>
          <w:rtl/>
        </w:rPr>
        <w:t>.</w:t>
      </w:r>
      <w:r w:rsidR="00AA5FF8">
        <w:rPr>
          <w:rtl/>
          <w:lang w:bidi="fa-IR"/>
        </w:rPr>
        <w:t xml:space="preserve"> </w:t>
      </w:r>
      <w:r w:rsidR="00AA5FF8">
        <w:rPr>
          <w:rtl/>
        </w:rPr>
        <w:t>نام دب</w:t>
      </w:r>
      <w:r w:rsidR="00AA5FF8">
        <w:rPr>
          <w:rFonts w:hint="cs"/>
          <w:rtl/>
        </w:rPr>
        <w:t>یان</w:t>
      </w:r>
      <w:r w:rsidR="00AA5FF8">
        <w:rPr>
          <w:rtl/>
        </w:rPr>
        <w:t xml:space="preserve"> ترک</w:t>
      </w:r>
      <w:r w:rsidR="00AA5FF8">
        <w:rPr>
          <w:rFonts w:hint="cs"/>
          <w:rtl/>
        </w:rPr>
        <w:t>یبی</w:t>
      </w:r>
      <w:r w:rsidR="00AA5FF8">
        <w:rPr>
          <w:rtl/>
        </w:rPr>
        <w:t xml:space="preserve"> از نام نامزدش، دبرا ل</w:t>
      </w:r>
      <w:r w:rsidR="00AA5FF8">
        <w:rPr>
          <w:rFonts w:hint="cs"/>
          <w:rtl/>
        </w:rPr>
        <w:t>ین</w:t>
      </w:r>
      <w:r w:rsidR="00AA5FF8">
        <w:rPr>
          <w:rtl/>
        </w:rPr>
        <w:t xml:space="preserve"> و نام خودش بود.</w:t>
      </w:r>
      <w:r w:rsidR="00AA5FF8">
        <w:rPr>
          <w:rtl/>
          <w:lang w:bidi="fa-IR"/>
        </w:rPr>
        <w:t xml:space="preserve"> </w:t>
      </w:r>
      <w:r w:rsidR="00AA5FF8">
        <w:rPr>
          <w:rtl/>
        </w:rPr>
        <w:t>قبل از انتشار دب</w:t>
      </w:r>
      <w:r w:rsidR="00AA5FF8">
        <w:rPr>
          <w:rFonts w:hint="cs"/>
          <w:rtl/>
        </w:rPr>
        <w:t>یان،</w:t>
      </w:r>
      <w:r w:rsidR="00AA5FF8">
        <w:rPr>
          <w:rtl/>
        </w:rPr>
        <w:t xml:space="preserve"> ل</w:t>
      </w:r>
      <w:r w:rsidR="00AA5FF8">
        <w:rPr>
          <w:rFonts w:hint="cs"/>
          <w:rtl/>
        </w:rPr>
        <w:t>ینوکس</w:t>
      </w:r>
      <w:r w:rsidR="00AA5FF8">
        <w:t xml:space="preserve"> SLS </w:t>
      </w:r>
      <w:r w:rsidR="00AA5FF8">
        <w:rPr>
          <w:rtl/>
        </w:rPr>
        <w:t>اول</w:t>
      </w:r>
      <w:r w:rsidR="00AA5FF8">
        <w:rPr>
          <w:rFonts w:hint="cs"/>
          <w:rtl/>
        </w:rPr>
        <w:t>ین</w:t>
      </w:r>
      <w:r w:rsidR="00AA5FF8">
        <w:rPr>
          <w:rtl/>
        </w:rPr>
        <w:t xml:space="preserve"> توز</w:t>
      </w:r>
      <w:r w:rsidR="00AA5FF8">
        <w:rPr>
          <w:rFonts w:hint="cs"/>
          <w:rtl/>
        </w:rPr>
        <w:t>یع</w:t>
      </w:r>
      <w:r w:rsidR="00AA5FF8">
        <w:rPr>
          <w:rtl/>
        </w:rPr>
        <w:t xml:space="preserve"> ل</w:t>
      </w:r>
      <w:r w:rsidR="00AA5FF8">
        <w:rPr>
          <w:rFonts w:hint="cs"/>
          <w:rtl/>
        </w:rPr>
        <w:t>ینوکس</w:t>
      </w:r>
      <w:r w:rsidR="00AA5FF8">
        <w:rPr>
          <w:rtl/>
        </w:rPr>
        <w:t xml:space="preserve"> کامپا</w:t>
      </w:r>
      <w:r w:rsidR="00AA5FF8">
        <w:rPr>
          <w:rFonts w:hint="cs"/>
          <w:rtl/>
        </w:rPr>
        <w:t>یل‌شده</w:t>
      </w:r>
      <w:r w:rsidR="00AA5FF8">
        <w:rPr>
          <w:rtl/>
        </w:rPr>
        <w:t xml:space="preserve"> از بسته‌ها</w:t>
      </w:r>
      <w:r w:rsidR="00AA5FF8">
        <w:rPr>
          <w:rFonts w:hint="cs"/>
          <w:rtl/>
        </w:rPr>
        <w:t>ی</w:t>
      </w:r>
      <w:r w:rsidR="00AA5FF8">
        <w:rPr>
          <w:rtl/>
        </w:rPr>
        <w:t xml:space="preserve"> نرم‌افزار</w:t>
      </w:r>
      <w:r w:rsidR="00AA5FF8">
        <w:rPr>
          <w:rFonts w:hint="cs"/>
          <w:rtl/>
        </w:rPr>
        <w:t>ی</w:t>
      </w:r>
      <w:r w:rsidR="00AA5FF8">
        <w:rPr>
          <w:rtl/>
        </w:rPr>
        <w:t xml:space="preserve"> مختلف بوده‌است، و </w:t>
      </w:r>
      <w:r w:rsidR="00AA5FF8">
        <w:rPr>
          <w:rFonts w:hint="cs"/>
          <w:rtl/>
        </w:rPr>
        <w:t>یکی</w:t>
      </w:r>
      <w:r w:rsidR="00AA5FF8">
        <w:rPr>
          <w:rtl/>
        </w:rPr>
        <w:t xml:space="preserve"> از پا</w:t>
      </w:r>
      <w:r w:rsidR="00AA5FF8">
        <w:rPr>
          <w:rFonts w:hint="cs"/>
          <w:rtl/>
        </w:rPr>
        <w:t>یه‌های</w:t>
      </w:r>
      <w:r w:rsidR="00AA5FF8">
        <w:rPr>
          <w:rtl/>
        </w:rPr>
        <w:t xml:space="preserve"> محبوب د</w:t>
      </w:r>
      <w:r w:rsidR="00AA5FF8">
        <w:rPr>
          <w:rFonts w:hint="cs"/>
          <w:rtl/>
        </w:rPr>
        <w:t>یگر</w:t>
      </w:r>
      <w:r w:rsidR="00AA5FF8">
        <w:rPr>
          <w:rtl/>
        </w:rPr>
        <w:t xml:space="preserve"> توز</w:t>
      </w:r>
      <w:r w:rsidR="00AA5FF8">
        <w:rPr>
          <w:rFonts w:hint="cs"/>
          <w:rtl/>
        </w:rPr>
        <w:t>یع‌ها</w:t>
      </w:r>
      <w:r w:rsidR="00AA5FF8">
        <w:rPr>
          <w:rtl/>
        </w:rPr>
        <w:t xml:space="preserve"> در سال </w:t>
      </w:r>
      <w:r w:rsidR="00AA5FF8">
        <w:rPr>
          <w:rtl/>
          <w:lang w:bidi="fa-IR"/>
        </w:rPr>
        <w:t>۱۹۹۳-۱۹۹۴</w:t>
      </w:r>
      <w:r w:rsidR="00AA5FF8">
        <w:rPr>
          <w:rtl/>
        </w:rPr>
        <w:t xml:space="preserve"> بود.</w:t>
      </w:r>
      <w:r w:rsidR="00AA5FF8">
        <w:rPr>
          <w:rtl/>
          <w:lang w:bidi="fa-IR"/>
        </w:rPr>
        <w:t xml:space="preserve"> </w:t>
      </w:r>
      <w:r w:rsidR="00AA5FF8">
        <w:rPr>
          <w:rtl/>
        </w:rPr>
        <w:t>باگ‌ها , نگهدار</w:t>
      </w:r>
      <w:r w:rsidR="00AA5FF8">
        <w:rPr>
          <w:rFonts w:hint="cs"/>
          <w:rtl/>
        </w:rPr>
        <w:t>ی</w:t>
      </w:r>
      <w:r w:rsidR="00AA5FF8">
        <w:rPr>
          <w:rtl/>
        </w:rPr>
        <w:t xml:space="preserve"> ضع</w:t>
      </w:r>
      <w:r w:rsidR="00AA5FF8">
        <w:rPr>
          <w:rFonts w:hint="cs"/>
          <w:rtl/>
        </w:rPr>
        <w:t>یف</w:t>
      </w:r>
      <w:r w:rsidR="00AA5FF8">
        <w:rPr>
          <w:rtl/>
        </w:rPr>
        <w:t xml:space="preserve"> از</w:t>
      </w:r>
      <w:r w:rsidR="00AA5FF8">
        <w:t xml:space="preserve"> SLS</w:t>
      </w:r>
      <w:r w:rsidR="00AA5FF8">
        <w:rPr>
          <w:lang w:bidi="fa-IR"/>
        </w:rPr>
        <w:t xml:space="preserve"> </w:t>
      </w:r>
      <w:r w:rsidR="00AA5FF8">
        <w:rPr>
          <w:rtl/>
        </w:rPr>
        <w:t>مورداک را برآن داشت که توز</w:t>
      </w:r>
      <w:r w:rsidR="00AA5FF8">
        <w:rPr>
          <w:rFonts w:hint="cs"/>
          <w:rtl/>
        </w:rPr>
        <w:t>یع</w:t>
      </w:r>
      <w:r w:rsidR="00AA5FF8">
        <w:rPr>
          <w:rtl/>
        </w:rPr>
        <w:t xml:space="preserve"> جد</w:t>
      </w:r>
      <w:r w:rsidR="00AA5FF8">
        <w:rPr>
          <w:rFonts w:hint="cs"/>
          <w:rtl/>
        </w:rPr>
        <w:t>یدی</w:t>
      </w:r>
      <w:r w:rsidR="00AA5FF8">
        <w:rPr>
          <w:rtl/>
        </w:rPr>
        <w:t xml:space="preserve"> منتشر کند</w:t>
      </w:r>
      <w:r w:rsidR="00AA5FF8">
        <w:t>.</w:t>
      </w:r>
    </w:p>
    <w:p w:rsidR="00AA5FF8" w:rsidRDefault="00AA5FF8" w:rsidP="00F54A36">
      <w:pPr>
        <w:bidi/>
        <w:spacing w:after="0" w:line="240" w:lineRule="auto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سال </w:t>
      </w:r>
      <w:r>
        <w:rPr>
          <w:rtl/>
          <w:lang w:bidi="fa-IR"/>
        </w:rPr>
        <w:t>۱۹۹۳</w:t>
      </w:r>
      <w:r>
        <w:rPr>
          <w:rtl/>
        </w:rPr>
        <w:t xml:space="preserve"> مورداک «ب</w:t>
      </w:r>
      <w:r>
        <w:rPr>
          <w:rFonts w:hint="cs"/>
          <w:rtl/>
        </w:rPr>
        <w:t>یانیه</w:t>
      </w:r>
      <w:r>
        <w:rPr>
          <w:rtl/>
        </w:rPr>
        <w:t xml:space="preserve"> دب</w:t>
      </w:r>
      <w:r>
        <w:rPr>
          <w:rFonts w:hint="cs"/>
          <w:rtl/>
        </w:rPr>
        <w:t>یان</w:t>
      </w:r>
      <w:r>
        <w:rPr>
          <w:rFonts w:hint="eastAsia"/>
          <w:rtl/>
        </w:rPr>
        <w:t>»</w:t>
      </w:r>
      <w:r>
        <w:rPr>
          <w:rtl/>
        </w:rPr>
        <w:t xml:space="preserve"> را منتشر کرد،[</w:t>
      </w:r>
      <w:r>
        <w:rPr>
          <w:rtl/>
          <w:lang w:bidi="fa-IR"/>
        </w:rPr>
        <w:t xml:space="preserve">۱۶] </w:t>
      </w:r>
      <w:r>
        <w:rPr>
          <w:rtl/>
        </w:rPr>
        <w:t>طرح کل</w:t>
      </w:r>
      <w:r>
        <w:rPr>
          <w:rFonts w:hint="cs"/>
          <w:rtl/>
        </w:rPr>
        <w:t>ی</w:t>
      </w:r>
      <w:r>
        <w:rPr>
          <w:rtl/>
        </w:rPr>
        <w:t xml:space="preserve"> خودش را برا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یستم‌عاملی</w:t>
      </w:r>
      <w:r>
        <w:rPr>
          <w:rtl/>
        </w:rPr>
        <w:t xml:space="preserve"> جد</w:t>
      </w:r>
      <w:r>
        <w:rPr>
          <w:rFonts w:hint="cs"/>
          <w:rtl/>
        </w:rPr>
        <w:t>ید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کرد. در آن او اشاره به ساخت </w:t>
      </w:r>
      <w:r>
        <w:rPr>
          <w:rFonts w:hint="cs"/>
          <w:rtl/>
        </w:rPr>
        <w:t>یک</w:t>
      </w:r>
      <w:r>
        <w:rPr>
          <w:rtl/>
        </w:rPr>
        <w:t xml:space="preserve"> توز</w:t>
      </w:r>
      <w:r>
        <w:rPr>
          <w:rFonts w:hint="cs"/>
          <w:rtl/>
        </w:rPr>
        <w:t>یع</w:t>
      </w:r>
      <w:r>
        <w:rPr>
          <w:rtl/>
        </w:rPr>
        <w:t xml:space="preserve"> ل</w:t>
      </w:r>
      <w:r>
        <w:rPr>
          <w:rFonts w:hint="cs"/>
          <w:rtl/>
        </w:rPr>
        <w:t>ینوکس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که به‌صورت باز و آزاد نگهدار</w:t>
      </w:r>
      <w:r>
        <w:rPr>
          <w:rFonts w:hint="cs"/>
          <w:rtl/>
        </w:rPr>
        <w:t>ی</w:t>
      </w:r>
      <w:r>
        <w:rPr>
          <w:rtl/>
        </w:rPr>
        <w:t xml:space="preserve"> شود، همان‌طور که ل</w:t>
      </w:r>
      <w:r>
        <w:rPr>
          <w:rFonts w:hint="cs"/>
          <w:rtl/>
        </w:rPr>
        <w:t>ینوکس</w:t>
      </w:r>
      <w:r>
        <w:rPr>
          <w:rtl/>
        </w:rPr>
        <w:t xml:space="preserve"> و گنو بود</w:t>
      </w:r>
      <w:r>
        <w:t>.</w:t>
      </w:r>
    </w:p>
    <w:p w:rsidR="00AA5FF8" w:rsidRDefault="00AA5FF8" w:rsidP="00D27A4E">
      <w:pPr>
        <w:bidi/>
        <w:spacing w:after="0" w:line="240" w:lineRule="auto"/>
        <w:rPr>
          <w:rtl/>
        </w:rPr>
      </w:pPr>
      <w:r>
        <w:rPr>
          <w:rFonts w:hint="cs"/>
          <w:rtl/>
        </w:rPr>
        <w:t>پروژه</w:t>
      </w:r>
      <w:r>
        <w:rPr>
          <w:rtl/>
        </w:rPr>
        <w:t xml:space="preserve"> دب</w:t>
      </w:r>
      <w:r>
        <w:rPr>
          <w:rFonts w:hint="cs"/>
          <w:rtl/>
        </w:rPr>
        <w:t>یان</w:t>
      </w:r>
      <w:r>
        <w:rPr>
          <w:rtl/>
        </w:rPr>
        <w:t xml:space="preserve"> در ابتدا به‌آرام</w:t>
      </w:r>
      <w:r>
        <w:rPr>
          <w:rFonts w:hint="cs"/>
          <w:rtl/>
        </w:rPr>
        <w:t>ی</w:t>
      </w:r>
      <w:r>
        <w:rPr>
          <w:rtl/>
        </w:rPr>
        <w:t xml:space="preserve"> گسترش پ</w:t>
      </w:r>
      <w:r>
        <w:rPr>
          <w:rFonts w:hint="cs"/>
          <w:rtl/>
        </w:rPr>
        <w:t>یدا</w:t>
      </w:r>
      <w:r>
        <w:rPr>
          <w:rtl/>
        </w:rPr>
        <w:t xml:space="preserve"> م</w:t>
      </w:r>
      <w:r>
        <w:rPr>
          <w:rFonts w:hint="cs"/>
          <w:rtl/>
        </w:rPr>
        <w:t>ی‌کرد</w:t>
      </w:r>
      <w:r>
        <w:rPr>
          <w:rtl/>
        </w:rPr>
        <w:t xml:space="preserve"> و اول</w:t>
      </w:r>
      <w:r>
        <w:rPr>
          <w:rFonts w:hint="cs"/>
          <w:rtl/>
        </w:rPr>
        <w:t>ین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۰</w:t>
      </w:r>
      <w:r>
        <w:rPr>
          <w:rFonts w:cs="Times New Roman" w:hint="cs"/>
          <w:rtl/>
        </w:rPr>
        <w:t>٫</w:t>
      </w:r>
      <w:r>
        <w:rPr>
          <w:rtl/>
          <w:lang w:bidi="fa-IR"/>
        </w:rPr>
        <w:t>۹</w:t>
      </w:r>
      <w:r>
        <w:t xml:space="preserve">x </w:t>
      </w:r>
      <w:r>
        <w:rPr>
          <w:rtl/>
        </w:rPr>
        <w:t>در سال‌ها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۱۹۹۴</w:t>
      </w:r>
      <w:r>
        <w:rPr>
          <w:rtl/>
        </w:rPr>
        <w:t xml:space="preserve"> و </w:t>
      </w:r>
      <w:r>
        <w:rPr>
          <w:rtl/>
          <w:lang w:bidi="fa-IR"/>
        </w:rPr>
        <w:t>۱۹۹۵</w:t>
      </w:r>
      <w:r>
        <w:rPr>
          <w:rtl/>
        </w:rPr>
        <w:t xml:space="preserve"> منتشر شدند. در ا</w:t>
      </w:r>
      <w:r>
        <w:rPr>
          <w:rFonts w:hint="cs"/>
          <w:rtl/>
        </w:rPr>
        <w:t>ین</w:t>
      </w:r>
      <w:r>
        <w:rPr>
          <w:rtl/>
        </w:rPr>
        <w:t xml:space="preserve"> مدت ا</w:t>
      </w:r>
      <w:r>
        <w:rPr>
          <w:rFonts w:hint="cs"/>
          <w:rtl/>
        </w:rPr>
        <w:t>ین</w:t>
      </w:r>
      <w:r>
        <w:rPr>
          <w:rtl/>
        </w:rPr>
        <w:t xml:space="preserve"> پروژه توسط پروژه گنو از بن</w:t>
      </w:r>
      <w:r>
        <w:rPr>
          <w:rFonts w:hint="cs"/>
          <w:rtl/>
        </w:rPr>
        <w:t>یاد</w:t>
      </w:r>
      <w:r>
        <w:rPr>
          <w:rtl/>
        </w:rPr>
        <w:t xml:space="preserve"> نرم‌افزار آزاد مورد حما</w:t>
      </w:r>
      <w:r>
        <w:rPr>
          <w:rFonts w:hint="cs"/>
          <w:rtl/>
        </w:rPr>
        <w:t>یت</w:t>
      </w:r>
      <w:r>
        <w:rPr>
          <w:rtl/>
        </w:rPr>
        <w:t xml:space="preserve"> (اسپانسر) قرار گرفت.[</w:t>
      </w:r>
      <w:r>
        <w:rPr>
          <w:rtl/>
          <w:lang w:bidi="fa-IR"/>
        </w:rPr>
        <w:t xml:space="preserve">۱۷] </w:t>
      </w:r>
      <w:r>
        <w:rPr>
          <w:rtl/>
        </w:rPr>
        <w:t>اول</w:t>
      </w:r>
      <w:r>
        <w:rPr>
          <w:rFonts w:hint="cs"/>
          <w:rtl/>
        </w:rPr>
        <w:t>ین</w:t>
      </w:r>
      <w:r>
        <w:rPr>
          <w:rtl/>
        </w:rPr>
        <w:t xml:space="preserve"> پورت به معمار</w:t>
      </w:r>
      <w:r>
        <w:rPr>
          <w:rFonts w:hint="cs"/>
          <w:rtl/>
        </w:rPr>
        <w:t>ی‌های</w:t>
      </w:r>
      <w:r>
        <w:rPr>
          <w:rtl/>
        </w:rPr>
        <w:t xml:space="preserve"> به غ</w:t>
      </w:r>
      <w:r>
        <w:rPr>
          <w:rFonts w:hint="cs"/>
          <w:rtl/>
        </w:rPr>
        <w:t>یر</w:t>
      </w:r>
      <w:r>
        <w:rPr>
          <w:rtl/>
        </w:rPr>
        <w:t xml:space="preserve"> از ا</w:t>
      </w:r>
      <w:r>
        <w:rPr>
          <w:rFonts w:hint="cs"/>
          <w:rtl/>
        </w:rPr>
        <w:t>ینتل</w:t>
      </w:r>
      <w:r>
        <w:rPr>
          <w:rtl/>
        </w:rPr>
        <w:t xml:space="preserve"> </w:t>
      </w:r>
      <w:r>
        <w:rPr>
          <w:rtl/>
          <w:lang w:bidi="fa-IR"/>
        </w:rPr>
        <w:t>۸۰۳۸۶</w:t>
      </w:r>
      <w:r>
        <w:rPr>
          <w:rtl/>
        </w:rPr>
        <w:t xml:space="preserve"> در سال </w:t>
      </w:r>
      <w:r>
        <w:rPr>
          <w:rtl/>
          <w:lang w:bidi="fa-IR"/>
        </w:rPr>
        <w:t>۱۹۹۵</w:t>
      </w:r>
      <w:r>
        <w:rPr>
          <w:rtl/>
        </w:rPr>
        <w:t xml:space="preserve"> آغاز گرد</w:t>
      </w:r>
      <w:r>
        <w:rPr>
          <w:rFonts w:hint="cs"/>
          <w:rtl/>
        </w:rPr>
        <w:t>ید،</w:t>
      </w:r>
      <w:r>
        <w:rPr>
          <w:rtl/>
        </w:rPr>
        <w:t xml:space="preserve"> و اول</w:t>
      </w:r>
      <w:r>
        <w:rPr>
          <w:rFonts w:hint="cs"/>
          <w:rtl/>
        </w:rPr>
        <w:t>ین</w:t>
      </w:r>
      <w:r>
        <w:rPr>
          <w:rtl/>
        </w:rPr>
        <w:t xml:space="preserve"> نسخه</w:t>
      </w:r>
      <w:r>
        <w:rPr>
          <w:rFonts w:cs="Times New Roman" w:hint="cs"/>
          <w:rtl/>
        </w:rPr>
        <w:t>ٔ</w:t>
      </w:r>
      <w:r>
        <w:t xml:space="preserve"> </w:t>
      </w:r>
      <w:r>
        <w:rPr>
          <w:cs/>
        </w:rPr>
        <w:t>‎</w:t>
      </w:r>
      <w:r>
        <w:rPr>
          <w:rtl/>
          <w:lang w:bidi="fa-IR"/>
        </w:rPr>
        <w:t>۱</w:t>
      </w:r>
      <w:r>
        <w:t>.x</w:t>
      </w:r>
      <w:r>
        <w:rPr>
          <w:cs/>
        </w:rPr>
        <w:t>‎</w:t>
      </w:r>
      <w:r>
        <w:t xml:space="preserve"> </w:t>
      </w:r>
      <w:r>
        <w:rPr>
          <w:rtl/>
        </w:rPr>
        <w:t>دب</w:t>
      </w:r>
      <w:r>
        <w:rPr>
          <w:rFonts w:hint="cs"/>
          <w:rtl/>
        </w:rPr>
        <w:t>یان</w:t>
      </w:r>
      <w:r>
        <w:rPr>
          <w:rtl/>
        </w:rPr>
        <w:t xml:space="preserve"> در سال </w:t>
      </w:r>
      <w:r>
        <w:rPr>
          <w:rtl/>
          <w:lang w:bidi="fa-IR"/>
        </w:rPr>
        <w:t>۱۹۹۶</w:t>
      </w:r>
      <w:r>
        <w:rPr>
          <w:rtl/>
        </w:rPr>
        <w:t xml:space="preserve"> منتشر شد</w:t>
      </w:r>
      <w:r>
        <w:t>.</w:t>
      </w:r>
    </w:p>
    <w:p w:rsidR="00D72831" w:rsidRDefault="00AA5FF8" w:rsidP="00AA5FF8">
      <w:pPr>
        <w:bidi/>
        <w:spacing w:after="0" w:line="240" w:lineRule="auto"/>
        <w:jc w:val="both"/>
      </w:pPr>
      <w:r>
        <w:rPr>
          <w:rFonts w:hint="cs"/>
          <w:rtl/>
        </w:rPr>
        <w:t>در</w:t>
      </w:r>
      <w:r>
        <w:rPr>
          <w:rtl/>
        </w:rPr>
        <w:t xml:space="preserve"> سال </w:t>
      </w:r>
      <w:r>
        <w:rPr>
          <w:rtl/>
          <w:lang w:bidi="fa-IR"/>
        </w:rPr>
        <w:t>۱۹۹۶</w:t>
      </w:r>
      <w:r>
        <w:rPr>
          <w:rtl/>
        </w:rPr>
        <w:t>، بروس پرنز به عنوان رهبر پروژه جا</w:t>
      </w:r>
      <w:r>
        <w:rPr>
          <w:rFonts w:hint="cs"/>
          <w:rtl/>
        </w:rPr>
        <w:t>یگزین</w:t>
      </w:r>
      <w:r>
        <w:rPr>
          <w:rtl/>
        </w:rPr>
        <w:t xml:space="preserve"> ا</w:t>
      </w:r>
      <w:r>
        <w:rPr>
          <w:rFonts w:hint="cs"/>
          <w:rtl/>
        </w:rPr>
        <w:t>یان</w:t>
      </w:r>
      <w:r>
        <w:rPr>
          <w:rtl/>
        </w:rPr>
        <w:t xml:space="preserve"> مورداک شد.</w:t>
      </w:r>
    </w:p>
    <w:p w:rsidR="00517DA9" w:rsidRDefault="00517DA9" w:rsidP="00517DA9">
      <w:pPr>
        <w:bidi/>
        <w:spacing w:after="0" w:line="240" w:lineRule="auto"/>
        <w:jc w:val="both"/>
      </w:pPr>
    </w:p>
    <w:p w:rsidR="0052478B" w:rsidRDefault="0052478B" w:rsidP="0052478B">
      <w:pPr>
        <w:bidi/>
        <w:spacing w:after="0" w:line="240" w:lineRule="auto"/>
        <w:jc w:val="both"/>
      </w:pPr>
    </w:p>
    <w:p w:rsidR="0052478B" w:rsidRPr="00D72831" w:rsidRDefault="0052478B" w:rsidP="0052478B">
      <w:pPr>
        <w:bidi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4C96E58" wp14:editId="5E9AE056">
                <wp:extent cx="5943600" cy="579461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79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78B" w:rsidRDefault="0052478B" w:rsidP="0052478B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منابع:</w:t>
                            </w:r>
                          </w:p>
                          <w:p w:rsidR="0052478B" w:rsidRDefault="0052478B" w:rsidP="0052478B">
                            <w:pPr>
                              <w:pStyle w:val="ListParagraph"/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۱. </w:t>
                            </w:r>
                            <w:r w:rsidR="004568BA">
                              <w:rPr>
                                <w:lang w:bidi="fa-IR"/>
                              </w:rPr>
                              <w:t xml:space="preserve"> </w:t>
                            </w:r>
                            <w:hyperlink r:id="rId9" w:history="1">
                              <w:r w:rsidR="006F1EE7" w:rsidRPr="006F1EE7">
                                <w:rPr>
                                  <w:rStyle w:val="Hyperlink"/>
                                  <w:lang w:bidi="fa-IR"/>
                                </w:rPr>
                                <w:t>PCI Express</w:t>
                              </w:r>
                            </w:hyperlink>
                          </w:p>
                          <w:p w:rsidR="004568BA" w:rsidRDefault="004568BA" w:rsidP="004568BA">
                            <w:pPr>
                              <w:pStyle w:val="ListParagraph"/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۲. </w:t>
                            </w:r>
                            <w:hyperlink r:id="rId10" w:history="1">
                              <w:r w:rsidR="006F1EE7">
                                <w:rPr>
                                  <w:rStyle w:val="Hyperlink"/>
                                  <w:rtl/>
                                  <w:lang w:bidi="fa-IR"/>
                                </w:rPr>
                                <w:t>دبیان</w:t>
                              </w:r>
                            </w:hyperlink>
                          </w:p>
                          <w:p w:rsidR="006F1EE7" w:rsidRDefault="006F1EE7" w:rsidP="006F1EE7">
                            <w:pPr>
                              <w:pStyle w:val="ListParagraph"/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۳. </w:t>
                            </w:r>
                            <w:hyperlink r:id="rId11" w:history="1">
                              <w:r w:rsidR="00A85445" w:rsidRPr="00A85445">
                                <w:rPr>
                                  <w:rStyle w:val="Hyperlink"/>
                                  <w:lang w:bidi="fa-IR"/>
                                </w:rPr>
                                <w:t>DMA</w:t>
                              </w:r>
                            </w:hyperlink>
                          </w:p>
                          <w:p w:rsidR="00494567" w:rsidRDefault="00494567" w:rsidP="00494567">
                            <w:pPr>
                              <w:pStyle w:val="ListParagraph"/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۴. </w:t>
                            </w:r>
                            <w:hyperlink r:id="rId12" w:history="1">
                              <w:r w:rsidR="006F0ED7" w:rsidRPr="006F0ED7">
                                <w:rPr>
                                  <w:rStyle w:val="Hyperlink"/>
                                  <w:rFonts w:hint="cs"/>
                                  <w:rtl/>
                                  <w:lang w:bidi="fa-IR"/>
                                </w:rPr>
                                <w:t>انواع</w:t>
                              </w:r>
                              <w:r w:rsidR="006F0ED7" w:rsidRPr="006F0ED7">
                                <w:rPr>
                                  <w:rStyle w:val="Hyperlink"/>
                                  <w:rtl/>
                                  <w:lang w:bidi="fa-IR"/>
                                </w:rPr>
                                <w:t xml:space="preserve"> س</w:t>
                              </w:r>
                              <w:r w:rsidR="006F0ED7" w:rsidRPr="006F0ED7">
                                <w:rPr>
                                  <w:rStyle w:val="Hyperlink"/>
                                  <w:rFonts w:hint="cs"/>
                                  <w:rtl/>
                                  <w:lang w:bidi="fa-IR"/>
                                </w:rPr>
                                <w:t>یستم‌های</w:t>
                              </w:r>
                              <w:r w:rsidR="006F0ED7" w:rsidRPr="006F0ED7">
                                <w:rPr>
                                  <w:rStyle w:val="Hyperlink"/>
                                  <w:rtl/>
                                  <w:lang w:bidi="fa-IR"/>
                                </w:rPr>
                                <w:t xml:space="preserve"> عامل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C96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9tIwIAAEY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">
                <v:textbox style="mso-fit-shape-to-text:t">
                  <w:txbxContent>
                    <w:p w:rsidR="0052478B" w:rsidRDefault="0052478B" w:rsidP="0052478B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منابع:</w:t>
                      </w:r>
                    </w:p>
                    <w:p w:rsidR="0052478B" w:rsidRDefault="0052478B" w:rsidP="0052478B">
                      <w:pPr>
                        <w:pStyle w:val="ListParagraph"/>
                        <w:bidi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۱. </w:t>
                      </w:r>
                      <w:r w:rsidR="004568BA">
                        <w:rPr>
                          <w:lang w:bidi="fa-IR"/>
                        </w:rPr>
                        <w:t xml:space="preserve"> </w:t>
                      </w:r>
                      <w:hyperlink r:id="rId13" w:history="1">
                        <w:r w:rsidR="006F1EE7" w:rsidRPr="006F1EE7">
                          <w:rPr>
                            <w:rStyle w:val="Hyperlink"/>
                            <w:lang w:bidi="fa-IR"/>
                          </w:rPr>
                          <w:t>PCI Express</w:t>
                        </w:r>
                      </w:hyperlink>
                    </w:p>
                    <w:p w:rsidR="004568BA" w:rsidRDefault="004568BA" w:rsidP="004568BA">
                      <w:pPr>
                        <w:pStyle w:val="ListParagraph"/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۲. </w:t>
                      </w:r>
                      <w:hyperlink r:id="rId14" w:history="1">
                        <w:r w:rsidR="006F1EE7">
                          <w:rPr>
                            <w:rStyle w:val="Hyperlink"/>
                            <w:rtl/>
                            <w:lang w:bidi="fa-IR"/>
                          </w:rPr>
                          <w:t>دبیان</w:t>
                        </w:r>
                      </w:hyperlink>
                    </w:p>
                    <w:p w:rsidR="006F1EE7" w:rsidRDefault="006F1EE7" w:rsidP="006F1EE7">
                      <w:pPr>
                        <w:pStyle w:val="ListParagraph"/>
                        <w:bidi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۳. </w:t>
                      </w:r>
                      <w:hyperlink r:id="rId15" w:history="1">
                        <w:r w:rsidR="00A85445" w:rsidRPr="00A85445">
                          <w:rPr>
                            <w:rStyle w:val="Hyperlink"/>
                            <w:lang w:bidi="fa-IR"/>
                          </w:rPr>
                          <w:t>DMA</w:t>
                        </w:r>
                      </w:hyperlink>
                    </w:p>
                    <w:p w:rsidR="00494567" w:rsidRDefault="00494567" w:rsidP="00494567">
                      <w:pPr>
                        <w:pStyle w:val="ListParagraph"/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۴. </w:t>
                      </w:r>
                      <w:hyperlink r:id="rId16" w:history="1">
                        <w:r w:rsidR="006F0ED7" w:rsidRPr="006F0ED7">
                          <w:rPr>
                            <w:rStyle w:val="Hyperlink"/>
                            <w:rFonts w:hint="cs"/>
                            <w:rtl/>
                            <w:lang w:bidi="fa-IR"/>
                          </w:rPr>
                          <w:t>انواع</w:t>
                        </w:r>
                        <w:r w:rsidR="006F0ED7" w:rsidRPr="006F0ED7">
                          <w:rPr>
                            <w:rStyle w:val="Hyperlink"/>
                            <w:rtl/>
                            <w:lang w:bidi="fa-IR"/>
                          </w:rPr>
                          <w:t xml:space="preserve"> س</w:t>
                        </w:r>
                        <w:r w:rsidR="006F0ED7" w:rsidRPr="006F0ED7">
                          <w:rPr>
                            <w:rStyle w:val="Hyperlink"/>
                            <w:rFonts w:hint="cs"/>
                            <w:rtl/>
                            <w:lang w:bidi="fa-IR"/>
                          </w:rPr>
                          <w:t>یستم‌های</w:t>
                        </w:r>
                        <w:r w:rsidR="006F0ED7" w:rsidRPr="006F0ED7">
                          <w:rPr>
                            <w:rStyle w:val="Hyperlink"/>
                            <w:rtl/>
                            <w:lang w:bidi="fa-IR"/>
                          </w:rPr>
                          <w:t xml:space="preserve"> عامل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72831" w:rsidRDefault="00D72831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Default="00BE45FF" w:rsidP="00F16F08">
      <w:pPr>
        <w:spacing w:after="0" w:line="240" w:lineRule="auto"/>
        <w:jc w:val="both"/>
        <w:rPr>
          <w:rtl/>
        </w:rPr>
      </w:pPr>
    </w:p>
    <w:p w:rsidR="00BE45FF" w:rsidRPr="00D72831" w:rsidRDefault="00BE45FF" w:rsidP="00F16F08">
      <w:pPr>
        <w:spacing w:after="0" w:line="240" w:lineRule="auto"/>
        <w:jc w:val="both"/>
      </w:pPr>
    </w:p>
    <w:p w:rsidR="00D72831" w:rsidRPr="00D72831" w:rsidRDefault="00D72831" w:rsidP="00F16F08">
      <w:pPr>
        <w:spacing w:after="0" w:line="240" w:lineRule="auto"/>
        <w:jc w:val="both"/>
      </w:pPr>
    </w:p>
    <w:p w:rsidR="00D72831" w:rsidRPr="00D72831" w:rsidRDefault="00D72831" w:rsidP="00F16F08">
      <w:pPr>
        <w:spacing w:after="0" w:line="240" w:lineRule="auto"/>
        <w:jc w:val="both"/>
      </w:pPr>
    </w:p>
    <w:p w:rsidR="00D72831" w:rsidRPr="00D72831" w:rsidRDefault="00D72831" w:rsidP="00F16F08">
      <w:pPr>
        <w:spacing w:after="0" w:line="240" w:lineRule="auto"/>
        <w:jc w:val="both"/>
      </w:pPr>
    </w:p>
    <w:p w:rsidR="00A21C20" w:rsidRPr="00D72831" w:rsidRDefault="00A21C20" w:rsidP="00F16F08">
      <w:pPr>
        <w:spacing w:after="0" w:line="240" w:lineRule="auto"/>
        <w:jc w:val="both"/>
      </w:pPr>
    </w:p>
    <w:sectPr w:rsidR="00A21C20" w:rsidRPr="00D72831" w:rsidSect="00E105DE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ED" w:rsidRDefault="00CE3FED" w:rsidP="00537B27">
      <w:pPr>
        <w:spacing w:after="0" w:line="240" w:lineRule="auto"/>
      </w:pPr>
      <w:r>
        <w:separator/>
      </w:r>
    </w:p>
  </w:endnote>
  <w:endnote w:type="continuationSeparator" w:id="0">
    <w:p w:rsidR="00CE3FED" w:rsidRDefault="00CE3FED" w:rsidP="0053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26938" w:rsidTr="00D26938"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:rsidR="001E5CEC" w:rsidRPr="007A2186" w:rsidRDefault="007A2186" w:rsidP="008D0B25">
          <w:pPr>
            <w:tabs>
              <w:tab w:val="center" w:pos="4320"/>
              <w:tab w:val="right" w:pos="8640"/>
            </w:tabs>
            <w:bidi/>
            <w:spacing w:line="276" w:lineRule="auto"/>
            <w:jc w:val="center"/>
            <w:rPr>
              <w:rFonts w:ascii="Calibri" w:eastAsia="Batang" w:hAnsi="Calibri"/>
              <w:szCs w:val="24"/>
              <w:lang w:eastAsia="ko-KR" w:bidi="fa-IR"/>
            </w:rPr>
          </w:pPr>
          <w:r w:rsidRPr="007A2186">
            <w:rPr>
              <w:rFonts w:ascii="Calibri" w:eastAsia="Batang" w:hAnsi="Calibri" w:hint="cs"/>
              <w:szCs w:val="24"/>
              <w:rtl/>
              <w:lang w:val="x-none" w:eastAsia="ko-KR"/>
            </w:rPr>
            <w:t>صفحه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t xml:space="preserve"> 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begin"/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instrText xml:space="preserve"> PAGE </w:instrTex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separate"/>
          </w:r>
          <w:r w:rsidR="006F0ED7">
            <w:rPr>
              <w:rFonts w:ascii="Calibri" w:eastAsia="Batang" w:hAnsi="Calibri"/>
              <w:noProof/>
              <w:szCs w:val="24"/>
              <w:rtl/>
              <w:lang w:val="x-none" w:eastAsia="ko-KR"/>
            </w:rPr>
            <w:t>4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end"/>
          </w:r>
          <w:r w:rsidRPr="007A2186">
            <w:rPr>
              <w:rFonts w:ascii="Calibri" w:eastAsia="Batang" w:hAnsi="Calibri" w:hint="cs"/>
              <w:szCs w:val="24"/>
              <w:rtl/>
              <w:lang w:val="x-none" w:eastAsia="ko-KR"/>
            </w:rPr>
            <w:t xml:space="preserve"> از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t xml:space="preserve"> </w:t>
          </w:r>
          <w:r w:rsidR="008D0B25">
            <w:rPr>
              <w:rFonts w:ascii="Calibri" w:eastAsia="Batang" w:hAnsi="Calibri" w:hint="cs"/>
              <w:szCs w:val="24"/>
              <w:rtl/>
              <w:lang w:eastAsia="ko-KR" w:bidi="fa-IR"/>
            </w:rPr>
            <w:t>۴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D26938" w:rsidRPr="00E105DE" w:rsidRDefault="00E105DE" w:rsidP="00E105DE">
          <w:pPr>
            <w:pStyle w:val="Footer"/>
            <w:bidi/>
            <w:jc w:val="center"/>
            <w:rPr>
              <w:szCs w:val="24"/>
            </w:rPr>
          </w:pPr>
          <w:r>
            <w:rPr>
              <w:rFonts w:hint="cs"/>
              <w:szCs w:val="24"/>
              <w:rtl/>
            </w:rPr>
            <w:t>۹۲۳۱۰۵۸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D26938" w:rsidRPr="007A2186" w:rsidRDefault="00E105DE" w:rsidP="00D26938">
          <w:pPr>
            <w:pStyle w:val="Footer"/>
            <w:jc w:val="center"/>
            <w:rPr>
              <w:rFonts w:hint="cs"/>
              <w:szCs w:val="24"/>
              <w:rtl/>
              <w:lang w:bidi="fa-IR"/>
            </w:rPr>
          </w:pPr>
          <w:r>
            <w:rPr>
              <w:rFonts w:hint="cs"/>
              <w:szCs w:val="24"/>
              <w:rtl/>
              <w:lang w:bidi="fa-IR"/>
            </w:rPr>
            <w:t>پرهام الوانی</w:t>
          </w:r>
        </w:p>
      </w:tc>
    </w:tr>
  </w:tbl>
  <w:p w:rsidR="00D26938" w:rsidRDefault="00D269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54FED" w:rsidTr="00BB3419"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:rsidR="00A54FED" w:rsidRPr="007A2186" w:rsidRDefault="00A54FED" w:rsidP="00A54FED">
          <w:pPr>
            <w:tabs>
              <w:tab w:val="center" w:pos="4320"/>
              <w:tab w:val="right" w:pos="8640"/>
            </w:tabs>
            <w:bidi/>
            <w:spacing w:line="276" w:lineRule="auto"/>
            <w:jc w:val="center"/>
            <w:rPr>
              <w:rFonts w:ascii="Calibri" w:eastAsia="Batang" w:hAnsi="Calibri"/>
              <w:szCs w:val="24"/>
              <w:lang w:eastAsia="ko-KR" w:bidi="fa-IR"/>
            </w:rPr>
          </w:pPr>
          <w:r w:rsidRPr="007A2186">
            <w:rPr>
              <w:rFonts w:ascii="Calibri" w:eastAsia="Batang" w:hAnsi="Calibri" w:hint="cs"/>
              <w:szCs w:val="24"/>
              <w:rtl/>
              <w:lang w:val="x-none" w:eastAsia="ko-KR"/>
            </w:rPr>
            <w:t>صفحه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t xml:space="preserve"> 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begin"/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instrText xml:space="preserve"> PAGE </w:instrTex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separate"/>
          </w:r>
          <w:r w:rsidR="00E105DE">
            <w:rPr>
              <w:rFonts w:ascii="Calibri" w:eastAsia="Batang" w:hAnsi="Calibri"/>
              <w:noProof/>
              <w:szCs w:val="24"/>
              <w:rtl/>
              <w:lang w:val="x-none" w:eastAsia="ko-KR"/>
            </w:rPr>
            <w:t>1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fldChar w:fldCharType="end"/>
          </w:r>
          <w:r w:rsidRPr="007A2186">
            <w:rPr>
              <w:rFonts w:ascii="Calibri" w:eastAsia="Batang" w:hAnsi="Calibri" w:hint="cs"/>
              <w:szCs w:val="24"/>
              <w:rtl/>
              <w:lang w:val="x-none" w:eastAsia="ko-KR"/>
            </w:rPr>
            <w:t xml:space="preserve"> از</w:t>
          </w:r>
          <w:r w:rsidRPr="007A2186">
            <w:rPr>
              <w:rFonts w:ascii="Calibri" w:eastAsia="Batang" w:hAnsi="Calibri"/>
              <w:szCs w:val="24"/>
              <w:lang w:val="x-none" w:eastAsia="ko-KR"/>
            </w:rPr>
            <w:t xml:space="preserve"> </w:t>
          </w:r>
          <w:r>
            <w:rPr>
              <w:rFonts w:ascii="Calibri" w:eastAsia="Batang" w:hAnsi="Calibri" w:hint="cs"/>
              <w:szCs w:val="24"/>
              <w:rtl/>
              <w:lang w:eastAsia="ko-KR" w:bidi="fa-IR"/>
            </w:rPr>
            <w:t>۲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A54FED" w:rsidRPr="00E105DE" w:rsidRDefault="00E105DE" w:rsidP="00E105DE">
          <w:pPr>
            <w:pStyle w:val="Footer"/>
            <w:jc w:val="center"/>
            <w:rPr>
              <w:szCs w:val="24"/>
            </w:rPr>
          </w:pPr>
          <w:r w:rsidRPr="00E105DE">
            <w:rPr>
              <w:rFonts w:hint="cs"/>
              <w:szCs w:val="24"/>
              <w:rtl/>
            </w:rPr>
            <w:t>۹۲۳۱۰۵۸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A54FED" w:rsidRPr="007A2186" w:rsidRDefault="00D73F8D" w:rsidP="00A54FED">
          <w:pPr>
            <w:pStyle w:val="Footer"/>
            <w:jc w:val="center"/>
            <w:rPr>
              <w:rFonts w:hint="cs"/>
              <w:szCs w:val="24"/>
              <w:rtl/>
              <w:lang w:bidi="fa-IR"/>
            </w:rPr>
          </w:pPr>
          <w:r>
            <w:rPr>
              <w:rFonts w:hint="cs"/>
              <w:szCs w:val="24"/>
              <w:rtl/>
              <w:lang w:bidi="fa-IR"/>
            </w:rPr>
            <w:t xml:space="preserve">پرهام </w:t>
          </w:r>
          <w:r w:rsidR="00E105DE">
            <w:rPr>
              <w:rFonts w:hint="cs"/>
              <w:szCs w:val="24"/>
              <w:rtl/>
              <w:lang w:bidi="fa-IR"/>
            </w:rPr>
            <w:t>الوانی</w:t>
          </w:r>
        </w:p>
      </w:tc>
    </w:tr>
  </w:tbl>
  <w:p w:rsidR="00A54FED" w:rsidRDefault="00A54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ED" w:rsidRDefault="00CE3FED" w:rsidP="00537B27">
      <w:pPr>
        <w:spacing w:after="0" w:line="240" w:lineRule="auto"/>
      </w:pPr>
      <w:r>
        <w:separator/>
      </w:r>
    </w:p>
  </w:footnote>
  <w:footnote w:type="continuationSeparator" w:id="0">
    <w:p w:rsidR="00CE3FED" w:rsidRDefault="00CE3FED" w:rsidP="0053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B27" w:rsidRPr="00537B27" w:rsidRDefault="00537B27" w:rsidP="00651053">
    <w:pPr>
      <w:pStyle w:val="Header"/>
      <w:bidi/>
      <w:rPr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343"/>
    <w:multiLevelType w:val="multilevel"/>
    <w:tmpl w:val="364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D5228"/>
    <w:multiLevelType w:val="hybridMultilevel"/>
    <w:tmpl w:val="039E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322C0"/>
    <w:multiLevelType w:val="hybridMultilevel"/>
    <w:tmpl w:val="AE0A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C7FD7"/>
    <w:multiLevelType w:val="hybridMultilevel"/>
    <w:tmpl w:val="6990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46ED7"/>
    <w:multiLevelType w:val="hybridMultilevel"/>
    <w:tmpl w:val="81B43BE6"/>
    <w:lvl w:ilvl="0" w:tplc="730280B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1866"/>
    <w:multiLevelType w:val="hybridMultilevel"/>
    <w:tmpl w:val="86F2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B0FFD"/>
    <w:multiLevelType w:val="hybridMultilevel"/>
    <w:tmpl w:val="8C3675F0"/>
    <w:lvl w:ilvl="0" w:tplc="F1482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E7D3B"/>
    <w:multiLevelType w:val="hybridMultilevel"/>
    <w:tmpl w:val="D7C88D70"/>
    <w:lvl w:ilvl="0" w:tplc="4A2A91A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59"/>
    <w:rsid w:val="00001A08"/>
    <w:rsid w:val="0000377F"/>
    <w:rsid w:val="000779EE"/>
    <w:rsid w:val="000A7554"/>
    <w:rsid w:val="00113BCA"/>
    <w:rsid w:val="00133B58"/>
    <w:rsid w:val="00141CDF"/>
    <w:rsid w:val="001441F0"/>
    <w:rsid w:val="0014751E"/>
    <w:rsid w:val="00183C17"/>
    <w:rsid w:val="001A32B0"/>
    <w:rsid w:val="001B4C9D"/>
    <w:rsid w:val="001D70F6"/>
    <w:rsid w:val="001E1C60"/>
    <w:rsid w:val="001E5CEC"/>
    <w:rsid w:val="001E7625"/>
    <w:rsid w:val="00240260"/>
    <w:rsid w:val="0026694B"/>
    <w:rsid w:val="002852B2"/>
    <w:rsid w:val="002C2E10"/>
    <w:rsid w:val="002E198F"/>
    <w:rsid w:val="002F650D"/>
    <w:rsid w:val="00332093"/>
    <w:rsid w:val="00375906"/>
    <w:rsid w:val="003A7B08"/>
    <w:rsid w:val="003C174C"/>
    <w:rsid w:val="003E7459"/>
    <w:rsid w:val="003E7E5D"/>
    <w:rsid w:val="004568BA"/>
    <w:rsid w:val="00470DF9"/>
    <w:rsid w:val="00487753"/>
    <w:rsid w:val="00494567"/>
    <w:rsid w:val="004A2678"/>
    <w:rsid w:val="004E6864"/>
    <w:rsid w:val="004F2BE8"/>
    <w:rsid w:val="00517DA9"/>
    <w:rsid w:val="0052478B"/>
    <w:rsid w:val="00537B27"/>
    <w:rsid w:val="00572169"/>
    <w:rsid w:val="005904B8"/>
    <w:rsid w:val="005E0F30"/>
    <w:rsid w:val="005F406E"/>
    <w:rsid w:val="00617EFD"/>
    <w:rsid w:val="00630D86"/>
    <w:rsid w:val="00651053"/>
    <w:rsid w:val="00664B4E"/>
    <w:rsid w:val="00681017"/>
    <w:rsid w:val="00682F5A"/>
    <w:rsid w:val="006927F3"/>
    <w:rsid w:val="006936F4"/>
    <w:rsid w:val="006C675E"/>
    <w:rsid w:val="006E3144"/>
    <w:rsid w:val="006F0ED7"/>
    <w:rsid w:val="006F1911"/>
    <w:rsid w:val="006F1EE7"/>
    <w:rsid w:val="006F52F1"/>
    <w:rsid w:val="00705387"/>
    <w:rsid w:val="007950A6"/>
    <w:rsid w:val="007A2186"/>
    <w:rsid w:val="007B7CDF"/>
    <w:rsid w:val="00846F09"/>
    <w:rsid w:val="008638C9"/>
    <w:rsid w:val="00872565"/>
    <w:rsid w:val="008A5D4C"/>
    <w:rsid w:val="008D0B25"/>
    <w:rsid w:val="008D5D14"/>
    <w:rsid w:val="008E6776"/>
    <w:rsid w:val="00901217"/>
    <w:rsid w:val="00922826"/>
    <w:rsid w:val="00951110"/>
    <w:rsid w:val="009644F0"/>
    <w:rsid w:val="00985E34"/>
    <w:rsid w:val="00987D9A"/>
    <w:rsid w:val="009E3D4E"/>
    <w:rsid w:val="00A21C20"/>
    <w:rsid w:val="00A2202B"/>
    <w:rsid w:val="00A429DF"/>
    <w:rsid w:val="00A5320C"/>
    <w:rsid w:val="00A54FED"/>
    <w:rsid w:val="00A6460E"/>
    <w:rsid w:val="00A704C7"/>
    <w:rsid w:val="00A85445"/>
    <w:rsid w:val="00AA5FF8"/>
    <w:rsid w:val="00AB4B06"/>
    <w:rsid w:val="00AC1A45"/>
    <w:rsid w:val="00AF4900"/>
    <w:rsid w:val="00B45908"/>
    <w:rsid w:val="00B66346"/>
    <w:rsid w:val="00B707F2"/>
    <w:rsid w:val="00B92772"/>
    <w:rsid w:val="00BD51DD"/>
    <w:rsid w:val="00BE45FF"/>
    <w:rsid w:val="00BE7025"/>
    <w:rsid w:val="00C16BAF"/>
    <w:rsid w:val="00C20A8D"/>
    <w:rsid w:val="00C2175B"/>
    <w:rsid w:val="00C92CB6"/>
    <w:rsid w:val="00C95172"/>
    <w:rsid w:val="00CA0F5A"/>
    <w:rsid w:val="00CA52E7"/>
    <w:rsid w:val="00CB540D"/>
    <w:rsid w:val="00CE1335"/>
    <w:rsid w:val="00CE3FED"/>
    <w:rsid w:val="00CE66E9"/>
    <w:rsid w:val="00D221D0"/>
    <w:rsid w:val="00D24B78"/>
    <w:rsid w:val="00D26938"/>
    <w:rsid w:val="00D27A4E"/>
    <w:rsid w:val="00D32EEC"/>
    <w:rsid w:val="00D60D3A"/>
    <w:rsid w:val="00D72831"/>
    <w:rsid w:val="00D73F8D"/>
    <w:rsid w:val="00D9092A"/>
    <w:rsid w:val="00DA61EA"/>
    <w:rsid w:val="00DF78D3"/>
    <w:rsid w:val="00E105DE"/>
    <w:rsid w:val="00E24E1D"/>
    <w:rsid w:val="00E508B1"/>
    <w:rsid w:val="00E775E0"/>
    <w:rsid w:val="00EC7E75"/>
    <w:rsid w:val="00EE0EA7"/>
    <w:rsid w:val="00F16F08"/>
    <w:rsid w:val="00F5000A"/>
    <w:rsid w:val="00F54A36"/>
    <w:rsid w:val="00F6433F"/>
    <w:rsid w:val="00F8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C8079-EC37-48BD-A328-ECCF117B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08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64"/>
    <w:pPr>
      <w:keepNext/>
      <w:keepLines/>
      <w:spacing w:before="240" w:after="0"/>
      <w:outlineLvl w:val="0"/>
    </w:pPr>
    <w:rPr>
      <w:rFonts w:ascii="Century Gothic" w:eastAsiaTheme="majorEastAsia" w:hAnsi="Century Gothic" w:cs="B Titr"/>
      <w:b/>
      <w:bCs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64"/>
    <w:rPr>
      <w:rFonts w:ascii="Century Gothic" w:eastAsiaTheme="majorEastAsia" w:hAnsi="Century Gothic" w:cs="B Titr"/>
      <w:b/>
      <w:b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1A08"/>
    <w:pPr>
      <w:spacing w:after="0" w:line="240" w:lineRule="auto"/>
      <w:contextualSpacing/>
    </w:pPr>
    <w:rPr>
      <w:rFonts w:ascii="Century Gothic" w:eastAsiaTheme="majorEastAsia" w:hAnsi="Century Gothic" w:cs="Titr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08"/>
    <w:rPr>
      <w:rFonts w:ascii="Century Gothic" w:eastAsiaTheme="majorEastAsia" w:hAnsi="Century Gothic" w:cs="Titr"/>
      <w:b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72831"/>
    <w:rPr>
      <w:color w:val="808080"/>
    </w:rPr>
  </w:style>
  <w:style w:type="paragraph" w:styleId="ListParagraph">
    <w:name w:val="List Paragraph"/>
    <w:basedOn w:val="Normal"/>
    <w:uiPriority w:val="34"/>
    <w:qFormat/>
    <w:rsid w:val="00D72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27"/>
    <w:rPr>
      <w:rFonts w:ascii="Sitka Banner" w:hAnsi="Sitka Banner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537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27"/>
    <w:rPr>
      <w:rFonts w:ascii="Sitka Banner" w:hAnsi="Sitka Banner" w:cs="B Nazanin"/>
      <w:sz w:val="24"/>
      <w:szCs w:val="28"/>
    </w:rPr>
  </w:style>
  <w:style w:type="table" w:styleId="TableGrid">
    <w:name w:val="Table Grid"/>
    <w:basedOn w:val="TableNormal"/>
    <w:uiPriority w:val="39"/>
    <w:rsid w:val="00D26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216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A54F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FED"/>
    <w:rPr>
      <w:rFonts w:eastAsiaTheme="minorEastAsia"/>
    </w:rPr>
  </w:style>
  <w:style w:type="character" w:styleId="SubtleReference">
    <w:name w:val="Subtle Reference"/>
    <w:basedOn w:val="DefaultParagraphFont"/>
    <w:uiPriority w:val="31"/>
    <w:qFormat/>
    <w:rsid w:val="00E24E1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1D"/>
    <w:pPr>
      <w:numPr>
        <w:ilvl w:val="1"/>
      </w:numPr>
    </w:pPr>
    <w:rPr>
      <w:rFonts w:ascii="Century Gothic" w:eastAsiaTheme="minorEastAsia" w:hAnsi="Century Gothic" w:cs="B Titr"/>
      <w:bCs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4E1D"/>
    <w:rPr>
      <w:rFonts w:ascii="Century Gothic" w:eastAsiaTheme="minorEastAsia" w:hAnsi="Century Gothic" w:cs="B Titr"/>
      <w:bCs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47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illybus.com/tutorials/pci-express-tlp-pcie-primer-tutorial-guide-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operating_system/os_types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operating_system/os_type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rect_memory_acc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rect_memory_access" TargetMode="External"/><Relationship Id="rId10" Type="http://schemas.openxmlformats.org/officeDocument/2006/relationships/hyperlink" Target="https://fa.wikipedia.org/wiki/%D8%AF%D8%A8%DB%8C%D8%A7%D9%86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xillybus.com/tutorials/pci-express-tlp-pcie-primer-tutorial-guide-1" TargetMode="External"/><Relationship Id="rId14" Type="http://schemas.openxmlformats.org/officeDocument/2006/relationships/hyperlink" Target="https://fa.wikipedia.org/wiki/%D8%AF%D8%A8%DB%8C%D8%A7%D9%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ham%20Alvani\Documents\OS-Fall-2015\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F89D-8356-4981-88E3-3B791F8A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613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HW-1</vt:lpstr>
    </vt:vector>
  </TitlesOfParts>
  <Company>AUT</Company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HW-1</dc:title>
  <dc:subject/>
  <dc:creator>Elahe Jalalpour</dc:creator>
  <cp:keywords/>
  <dc:description/>
  <cp:lastModifiedBy>Parham Alvani</cp:lastModifiedBy>
  <cp:revision>112</cp:revision>
  <dcterms:created xsi:type="dcterms:W3CDTF">2015-09-16T04:44:00Z</dcterms:created>
  <dcterms:modified xsi:type="dcterms:W3CDTF">2015-09-25T11:22:00Z</dcterms:modified>
</cp:coreProperties>
</file>